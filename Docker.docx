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p" w:displacedByCustomXml="next"/>
    <w:bookmarkEnd w:id="0" w:displacedByCustomXml="next"/>
    <w:sdt>
      <w:sdtPr>
        <w:rPr>
          <w:rFonts w:ascii="Times New Roman" w:eastAsiaTheme="minorHAnsi" w:hAnsi="Times New Roman" w:cs="Times New Roman"/>
          <w:sz w:val="24"/>
          <w:szCs w:val="24"/>
        </w:rPr>
        <w:id w:val="-1300684082"/>
        <w:docPartObj>
          <w:docPartGallery w:val="Cover Pages"/>
          <w:docPartUnique/>
        </w:docPartObj>
      </w:sdtPr>
      <w:sdtEndPr/>
      <w:sdtContent>
        <w:p w14:paraId="3E4EBB51" w14:textId="77777777" w:rsidR="00DD7123" w:rsidRPr="006930C1" w:rsidRDefault="00DD7123" w:rsidP="000862B8">
          <w:pPr>
            <w:pStyle w:val="NoSpacing"/>
            <w:spacing w:after="100" w:afterAutospacing="1"/>
            <w:rPr>
              <w:rFonts w:ascii="Times New Roman" w:hAnsi="Times New Roman" w:cs="Times New Roman"/>
              <w:sz w:val="24"/>
              <w:szCs w:val="24"/>
            </w:rPr>
          </w:pPr>
          <w:r w:rsidRPr="006930C1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435BC4" wp14:editId="6F24556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F93594" w14:textId="77777777" w:rsidR="0007262D" w:rsidRDefault="000A4CE0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e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FB09B6" w:rsidRPr="0055252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&lt;Date&gt;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C435BC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4FF93594" w14:textId="77777777" w:rsidR="0007262D" w:rsidRDefault="00325F8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FB09B6" w:rsidRPr="0055252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&lt;Date&gt;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930C1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EC48B9" wp14:editId="06AEBCF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CF7027" w14:textId="77777777" w:rsidR="0007262D" w:rsidRDefault="000A4CE0" w:rsidP="00DD712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3D1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CyberApprentice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EC48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ECF7027" w14:textId="77777777" w:rsidR="0007262D" w:rsidRDefault="00325F8E" w:rsidP="00DD712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23D1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CyberApprentice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930C1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9549AA" wp14:editId="1238067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E886F3" w14:textId="626C3858" w:rsidR="0007262D" w:rsidRDefault="000A4CE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3D1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Docker</w:t>
                                    </w:r>
                                  </w:sdtContent>
                                </w:sdt>
                              </w:p>
                              <w:p w14:paraId="678DBB44" w14:textId="77777777" w:rsidR="0007262D" w:rsidRDefault="000A4CE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7262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CyberApprentice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549AA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04E886F3" w14:textId="626C3858" w:rsidR="0007262D" w:rsidRDefault="00325F8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3D1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Docker</w:t>
                              </w:r>
                            </w:sdtContent>
                          </w:sdt>
                        </w:p>
                        <w:p w14:paraId="678DBB44" w14:textId="77777777" w:rsidR="0007262D" w:rsidRDefault="00325F8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7262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CyberApprentice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74ED50" w14:textId="77777777" w:rsidR="00DD7123" w:rsidRPr="006930C1" w:rsidRDefault="00DD7123" w:rsidP="000862B8">
          <w:pPr>
            <w:spacing w:after="100" w:afterAutospacing="1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930C1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081219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8AADC9" w14:textId="512A4DDC" w:rsidR="00C23D13" w:rsidRDefault="00C23D13">
          <w:pPr>
            <w:pStyle w:val="TOCHeading"/>
          </w:pPr>
          <w:r>
            <w:t>Table of Contents</w:t>
          </w:r>
        </w:p>
        <w:p w14:paraId="2439D0F6" w14:textId="4FBAED31" w:rsidR="00C23D13" w:rsidRDefault="000A4CE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23D13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B676775" w14:textId="77777777" w:rsidR="00C23D13" w:rsidRDefault="00C23D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5363D4DA" w14:textId="77777777" w:rsidR="00C23D13" w:rsidRDefault="00C23D13" w:rsidP="00C23D13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Installation</w:t>
      </w:r>
    </w:p>
    <w:p w14:paraId="5DE8C8E7" w14:textId="15784A3F" w:rsidR="00C23D13" w:rsidRDefault="000A4CE0" w:rsidP="00C23D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C23D13" w:rsidRPr="00C23D1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https://docs.docker.com/install/linux/docker-ce/ubuntu/</w:t>
        </w:r>
      </w:hyperlink>
    </w:p>
    <w:p w14:paraId="0B893464" w14:textId="77777777" w:rsidR="00C23D13" w:rsidRPr="00C23D13" w:rsidRDefault="00C23D13" w:rsidP="00C23D1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D13">
        <w:rPr>
          <w:rFonts w:ascii="Courier New" w:eastAsia="Times New Roman" w:hAnsi="Courier New" w:cs="Courier New"/>
          <w:sz w:val="20"/>
          <w:szCs w:val="20"/>
        </w:rPr>
        <w:t>sudo apt-get update</w:t>
      </w:r>
    </w:p>
    <w:p w14:paraId="2820B54C" w14:textId="77777777" w:rsidR="00C23D13" w:rsidRDefault="00C23D13" w:rsidP="00C23D13">
      <w:pPr>
        <w:pStyle w:val="HTMLPreformatted"/>
        <w:numPr>
          <w:ilvl w:val="0"/>
          <w:numId w:val="8"/>
        </w:numPr>
        <w:rPr>
          <w:rStyle w:val="HTMLCode"/>
        </w:rPr>
      </w:pPr>
      <w:r>
        <w:rPr>
          <w:rStyle w:val="nb"/>
        </w:rPr>
        <w:t xml:space="preserve">sudo </w:t>
      </w:r>
      <w:r>
        <w:rPr>
          <w:rStyle w:val="HTMLCode"/>
        </w:rPr>
        <w:t xml:space="preserve">apt-get install </w:t>
      </w:r>
      <w:r>
        <w:rPr>
          <w:rStyle w:val="se"/>
        </w:rPr>
        <w:t>\</w:t>
      </w:r>
    </w:p>
    <w:p w14:paraId="09D7FBAE" w14:textId="77777777" w:rsidR="00C23D13" w:rsidRDefault="00C23D13" w:rsidP="00C23D1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apt-transport-https </w:t>
      </w:r>
      <w:r>
        <w:rPr>
          <w:rStyle w:val="se"/>
        </w:rPr>
        <w:t>\</w:t>
      </w:r>
    </w:p>
    <w:p w14:paraId="3DDEF83C" w14:textId="77777777" w:rsidR="00C23D13" w:rsidRDefault="00C23D13" w:rsidP="00C23D1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ca-certificates </w:t>
      </w:r>
      <w:r>
        <w:rPr>
          <w:rStyle w:val="se"/>
        </w:rPr>
        <w:t>\</w:t>
      </w:r>
    </w:p>
    <w:p w14:paraId="2DE5EE37" w14:textId="77777777" w:rsidR="00C23D13" w:rsidRDefault="00C23D13" w:rsidP="00C23D1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curl </w:t>
      </w:r>
      <w:r>
        <w:rPr>
          <w:rStyle w:val="se"/>
        </w:rPr>
        <w:t>\</w:t>
      </w:r>
    </w:p>
    <w:p w14:paraId="68F07457" w14:textId="77777777" w:rsidR="00C23D13" w:rsidRDefault="00C23D13" w:rsidP="00C23D1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gnupg-agent </w:t>
      </w:r>
      <w:r>
        <w:rPr>
          <w:rStyle w:val="se"/>
        </w:rPr>
        <w:t>\</w:t>
      </w:r>
    </w:p>
    <w:p w14:paraId="6BAC2EEE" w14:textId="77777777" w:rsidR="00C23D13" w:rsidRDefault="00C23D13" w:rsidP="00C23D13">
      <w:pPr>
        <w:pStyle w:val="HTMLPreformatted"/>
        <w:ind w:left="360"/>
      </w:pPr>
      <w:r>
        <w:rPr>
          <w:rStyle w:val="HTMLCode"/>
        </w:rPr>
        <w:t xml:space="preserve">    software-properties-common</w:t>
      </w:r>
    </w:p>
    <w:p w14:paraId="123ECB26" w14:textId="77777777" w:rsidR="00C23D13" w:rsidRDefault="00C23D13" w:rsidP="00C23D13">
      <w:pPr>
        <w:pStyle w:val="HTMLPreformatted"/>
        <w:numPr>
          <w:ilvl w:val="0"/>
          <w:numId w:val="9"/>
        </w:numPr>
      </w:pPr>
      <w:r>
        <w:rPr>
          <w:rStyle w:val="HTMLCode"/>
        </w:rPr>
        <w:t xml:space="preserve">curl </w:t>
      </w:r>
      <w:r>
        <w:rPr>
          <w:rStyle w:val="nt"/>
        </w:rPr>
        <w:t>-fsSL</w:t>
      </w:r>
      <w:r>
        <w:rPr>
          <w:rStyle w:val="HTMLCode"/>
        </w:rPr>
        <w:t xml:space="preserve"> https://download.docker.com/linux/ubuntu/gpg | </w:t>
      </w:r>
      <w:r>
        <w:rPr>
          <w:rStyle w:val="nb"/>
        </w:rPr>
        <w:t xml:space="preserve">sudo </w:t>
      </w:r>
      <w:r>
        <w:rPr>
          <w:rStyle w:val="HTMLCode"/>
        </w:rPr>
        <w:t>apt-key add -</w:t>
      </w:r>
    </w:p>
    <w:p w14:paraId="3D0D7C84" w14:textId="77777777" w:rsidR="00C23D13" w:rsidRDefault="00C23D13" w:rsidP="00C23D13">
      <w:pPr>
        <w:pStyle w:val="HTMLPreformatted"/>
        <w:numPr>
          <w:ilvl w:val="0"/>
          <w:numId w:val="9"/>
        </w:numPr>
      </w:pPr>
      <w:r>
        <w:rPr>
          <w:rStyle w:val="nb"/>
        </w:rPr>
        <w:t xml:space="preserve">sudo </w:t>
      </w:r>
      <w:r>
        <w:rPr>
          <w:rStyle w:val="HTMLCode"/>
        </w:rPr>
        <w:t>apt-key fingerprint 0EBFCD88</w:t>
      </w:r>
    </w:p>
    <w:p w14:paraId="6CDBD4A0" w14:textId="77777777" w:rsidR="00C23D13" w:rsidRDefault="00C23D13" w:rsidP="00C23D13">
      <w:pPr>
        <w:pStyle w:val="HTMLPreformatted"/>
        <w:numPr>
          <w:ilvl w:val="0"/>
          <w:numId w:val="9"/>
        </w:numPr>
        <w:rPr>
          <w:rStyle w:val="HTMLCode"/>
        </w:rPr>
      </w:pPr>
      <w:r>
        <w:rPr>
          <w:rStyle w:val="nb"/>
        </w:rPr>
        <w:t xml:space="preserve">sudo </w:t>
      </w:r>
      <w:r>
        <w:rPr>
          <w:rStyle w:val="HTMLCode"/>
        </w:rPr>
        <w:t xml:space="preserve">add-apt-repository </w:t>
      </w:r>
      <w:r>
        <w:rPr>
          <w:rStyle w:val="se"/>
        </w:rPr>
        <w:t>\</w:t>
      </w:r>
    </w:p>
    <w:p w14:paraId="4878F350" w14:textId="77777777" w:rsidR="00C23D13" w:rsidRDefault="00C23D13" w:rsidP="00C23D13">
      <w:pPr>
        <w:pStyle w:val="HTMLPreformatted"/>
        <w:ind w:left="360"/>
        <w:rPr>
          <w:rStyle w:val="s2"/>
        </w:rPr>
      </w:pPr>
      <w:r>
        <w:rPr>
          <w:rStyle w:val="HTMLCode"/>
        </w:rPr>
        <w:t xml:space="preserve">   </w:t>
      </w:r>
      <w:r>
        <w:rPr>
          <w:rStyle w:val="s2"/>
        </w:rPr>
        <w:t xml:space="preserve">"deb [arch=amd64] https://download.docker.com/linux/ubuntu </w:t>
      </w:r>
      <w:r>
        <w:rPr>
          <w:rStyle w:val="se"/>
        </w:rPr>
        <w:t>\</w:t>
      </w:r>
    </w:p>
    <w:p w14:paraId="631B2132" w14:textId="77777777" w:rsidR="00C23D13" w:rsidRDefault="00C23D13" w:rsidP="00C23D13">
      <w:pPr>
        <w:pStyle w:val="HTMLPreformatted"/>
        <w:ind w:left="360"/>
        <w:rPr>
          <w:rStyle w:val="s2"/>
        </w:rPr>
      </w:pPr>
      <w:r>
        <w:rPr>
          <w:rStyle w:val="s2"/>
        </w:rPr>
        <w:t xml:space="preserve">   </w:t>
      </w:r>
      <w:r>
        <w:rPr>
          <w:rStyle w:val="k"/>
        </w:rPr>
        <w:t>$(</w:t>
      </w:r>
      <w:r>
        <w:rPr>
          <w:rStyle w:val="HTMLCode"/>
        </w:rPr>
        <w:t xml:space="preserve">lsb_release </w:t>
      </w:r>
      <w:r>
        <w:rPr>
          <w:rStyle w:val="nt"/>
        </w:rPr>
        <w:t>-cs</w:t>
      </w:r>
      <w:r>
        <w:rPr>
          <w:rStyle w:val="k"/>
        </w:rPr>
        <w:t>)</w:t>
      </w:r>
      <w:r>
        <w:rPr>
          <w:rStyle w:val="s2"/>
        </w:rPr>
        <w:t xml:space="preserve"> </w:t>
      </w:r>
      <w:r>
        <w:rPr>
          <w:rStyle w:val="se"/>
        </w:rPr>
        <w:t>\</w:t>
      </w:r>
    </w:p>
    <w:p w14:paraId="22D572E7" w14:textId="77777777" w:rsidR="00C23D13" w:rsidRDefault="00C23D13" w:rsidP="00C23D13">
      <w:pPr>
        <w:pStyle w:val="HTMLPreformatted"/>
        <w:ind w:left="360"/>
      </w:pPr>
      <w:r>
        <w:rPr>
          <w:rStyle w:val="s2"/>
        </w:rPr>
        <w:t xml:space="preserve">   stable"</w:t>
      </w:r>
    </w:p>
    <w:p w14:paraId="3D2D4A05" w14:textId="77777777" w:rsidR="00C23D13" w:rsidRDefault="00C23D13" w:rsidP="00C23D13">
      <w:pPr>
        <w:pStyle w:val="HTMLPreformatted"/>
        <w:numPr>
          <w:ilvl w:val="0"/>
          <w:numId w:val="9"/>
        </w:numPr>
      </w:pPr>
      <w:r>
        <w:rPr>
          <w:rStyle w:val="nb"/>
        </w:rPr>
        <w:t xml:space="preserve">sudo </w:t>
      </w:r>
      <w:r>
        <w:rPr>
          <w:rStyle w:val="HTMLCode"/>
        </w:rPr>
        <w:t>apt-get update</w:t>
      </w:r>
    </w:p>
    <w:p w14:paraId="3ED7864F" w14:textId="77777777" w:rsidR="00C23D13" w:rsidRDefault="00C23D13" w:rsidP="00C23D13">
      <w:pPr>
        <w:pStyle w:val="HTMLPreformatted"/>
        <w:numPr>
          <w:ilvl w:val="0"/>
          <w:numId w:val="9"/>
        </w:numPr>
      </w:pPr>
      <w:r>
        <w:rPr>
          <w:rStyle w:val="nb"/>
        </w:rPr>
        <w:t xml:space="preserve">sudo </w:t>
      </w:r>
      <w:r>
        <w:rPr>
          <w:rStyle w:val="HTMLCode"/>
        </w:rPr>
        <w:t>apt-get install docker-ce docker-ce-cli containerd.io</w:t>
      </w:r>
    </w:p>
    <w:p w14:paraId="504C0F76" w14:textId="77777777" w:rsidR="00C23D13" w:rsidRDefault="00C23D13" w:rsidP="00C23D13">
      <w:pPr>
        <w:pStyle w:val="HTMLPreformatted"/>
        <w:numPr>
          <w:ilvl w:val="0"/>
          <w:numId w:val="9"/>
        </w:numPr>
      </w:pPr>
      <w:r>
        <w:rPr>
          <w:rStyle w:val="nb"/>
        </w:rPr>
        <w:t xml:space="preserve">sudo </w:t>
      </w:r>
      <w:r>
        <w:rPr>
          <w:rStyle w:val="HTMLCode"/>
        </w:rPr>
        <w:t>docker run hello-world</w:t>
      </w:r>
    </w:p>
    <w:p w14:paraId="42C51A5E" w14:textId="7A026344" w:rsidR="00C23D13" w:rsidRDefault="0070232A" w:rsidP="0070232A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</w:t>
      </w:r>
    </w:p>
    <w:p w14:paraId="48A72C67" w14:textId="25B0EA11" w:rsidR="0070232A" w:rsidRPr="0070232A" w:rsidRDefault="0070232A" w:rsidP="0070232A">
      <w:pPr>
        <w:pStyle w:val="ListParagraph"/>
        <w:numPr>
          <w:ilvl w:val="0"/>
          <w:numId w:val="10"/>
        </w:numPr>
      </w:pPr>
      <w:r>
        <w:t>Set up # of nodes in odd numbers for HA. However, the more nodes you have, the poorer the performance &amp; scalability.</w:t>
      </w:r>
      <w:bookmarkStart w:id="1" w:name="_GoBack"/>
      <w:bookmarkEnd w:id="1"/>
    </w:p>
    <w:p w14:paraId="39C0FC91" w14:textId="0AB85D87" w:rsidR="00D965CB" w:rsidRPr="00C23D13" w:rsidRDefault="00D965CB" w:rsidP="00C23D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3D13">
        <w:rPr>
          <w:rFonts w:ascii="Times New Roman" w:hAnsi="Times New Roman" w:cs="Times New Roman"/>
          <w:sz w:val="24"/>
          <w:szCs w:val="24"/>
        </w:rPr>
        <w:br w:type="page"/>
      </w:r>
    </w:p>
    <w:p w14:paraId="3BA60CBC" w14:textId="77777777" w:rsidR="00845638" w:rsidRPr="006930C1" w:rsidRDefault="00D965CB" w:rsidP="000862B8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30C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Bibliography (16th Edition Chicago Style)</w:t>
      </w:r>
    </w:p>
    <w:sectPr w:rsidR="00845638" w:rsidRPr="006930C1" w:rsidSect="00DD7123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61B8A" w14:textId="77777777" w:rsidR="000A4CE0" w:rsidRDefault="000A4CE0" w:rsidP="00DD7123">
      <w:pPr>
        <w:spacing w:after="0" w:line="240" w:lineRule="auto"/>
      </w:pPr>
      <w:r>
        <w:separator/>
      </w:r>
    </w:p>
  </w:endnote>
  <w:endnote w:type="continuationSeparator" w:id="0">
    <w:p w14:paraId="1E6522FA" w14:textId="77777777" w:rsidR="000A4CE0" w:rsidRDefault="000A4CE0" w:rsidP="00DD7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85B2B" w14:textId="77777777" w:rsidR="000A4CE0" w:rsidRDefault="000A4CE0" w:rsidP="00DD7123">
      <w:pPr>
        <w:spacing w:after="0" w:line="240" w:lineRule="auto"/>
      </w:pPr>
      <w:r>
        <w:separator/>
      </w:r>
    </w:p>
  </w:footnote>
  <w:footnote w:type="continuationSeparator" w:id="0">
    <w:p w14:paraId="6A6DA4C7" w14:textId="77777777" w:rsidR="000A4CE0" w:rsidRDefault="000A4CE0" w:rsidP="00DD7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11973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98F0D3" w14:textId="77777777" w:rsidR="0007262D" w:rsidRDefault="0007262D">
        <w:pPr>
          <w:pStyle w:val="Header"/>
          <w:jc w:val="right"/>
        </w:pPr>
        <w:r>
          <w:t xml:space="preserve">CyberApprentice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5BABA4" w14:textId="77777777" w:rsidR="0007262D" w:rsidRDefault="00072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5145"/>
    <w:multiLevelType w:val="hybridMultilevel"/>
    <w:tmpl w:val="F234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3464"/>
    <w:multiLevelType w:val="hybridMultilevel"/>
    <w:tmpl w:val="34D682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B40A22"/>
    <w:multiLevelType w:val="hybridMultilevel"/>
    <w:tmpl w:val="465EE6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E913BB"/>
    <w:multiLevelType w:val="hybridMultilevel"/>
    <w:tmpl w:val="1EB41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5E7393"/>
    <w:multiLevelType w:val="hybridMultilevel"/>
    <w:tmpl w:val="4252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D640D"/>
    <w:multiLevelType w:val="hybridMultilevel"/>
    <w:tmpl w:val="3FFA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52E8B"/>
    <w:multiLevelType w:val="hybridMultilevel"/>
    <w:tmpl w:val="A0D20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90619A"/>
    <w:multiLevelType w:val="hybridMultilevel"/>
    <w:tmpl w:val="3418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27AA0"/>
    <w:multiLevelType w:val="hybridMultilevel"/>
    <w:tmpl w:val="B4940CB0"/>
    <w:lvl w:ilvl="0" w:tplc="D24EB8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47F93"/>
    <w:multiLevelType w:val="hybridMultilevel"/>
    <w:tmpl w:val="A9C0C4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wNTa1sDA3MjI2MjRU0lEKTi0uzszPAykwrwUA2Fe3piwAAAA="/>
  </w:docVars>
  <w:rsids>
    <w:rsidRoot w:val="00C23D13"/>
    <w:rsid w:val="000160EA"/>
    <w:rsid w:val="00032973"/>
    <w:rsid w:val="00061910"/>
    <w:rsid w:val="00066331"/>
    <w:rsid w:val="0007262D"/>
    <w:rsid w:val="000768D0"/>
    <w:rsid w:val="00082CC3"/>
    <w:rsid w:val="000862B8"/>
    <w:rsid w:val="0009170D"/>
    <w:rsid w:val="000A48FD"/>
    <w:rsid w:val="000A4CE0"/>
    <w:rsid w:val="0010358D"/>
    <w:rsid w:val="00104B9B"/>
    <w:rsid w:val="00144576"/>
    <w:rsid w:val="00166AC1"/>
    <w:rsid w:val="001D398F"/>
    <w:rsid w:val="002C553D"/>
    <w:rsid w:val="002D0D29"/>
    <w:rsid w:val="002E2CE5"/>
    <w:rsid w:val="00323D58"/>
    <w:rsid w:val="00325F8E"/>
    <w:rsid w:val="0033062A"/>
    <w:rsid w:val="00342C8E"/>
    <w:rsid w:val="00372612"/>
    <w:rsid w:val="00385038"/>
    <w:rsid w:val="004114D8"/>
    <w:rsid w:val="00443081"/>
    <w:rsid w:val="0049496A"/>
    <w:rsid w:val="0049544E"/>
    <w:rsid w:val="004A0C6B"/>
    <w:rsid w:val="004A3094"/>
    <w:rsid w:val="004B0314"/>
    <w:rsid w:val="004E554B"/>
    <w:rsid w:val="004F22EC"/>
    <w:rsid w:val="005112E7"/>
    <w:rsid w:val="00517D48"/>
    <w:rsid w:val="005652D1"/>
    <w:rsid w:val="005A2342"/>
    <w:rsid w:val="005C0A47"/>
    <w:rsid w:val="005F022F"/>
    <w:rsid w:val="005F20D1"/>
    <w:rsid w:val="00614925"/>
    <w:rsid w:val="0064607F"/>
    <w:rsid w:val="00681DC6"/>
    <w:rsid w:val="006930C1"/>
    <w:rsid w:val="006C798F"/>
    <w:rsid w:val="006D65E1"/>
    <w:rsid w:val="006D6FCA"/>
    <w:rsid w:val="006E5767"/>
    <w:rsid w:val="0070232A"/>
    <w:rsid w:val="00717B0D"/>
    <w:rsid w:val="00723923"/>
    <w:rsid w:val="00737B4B"/>
    <w:rsid w:val="0076211E"/>
    <w:rsid w:val="007D1487"/>
    <w:rsid w:val="007E7DDA"/>
    <w:rsid w:val="007F00B4"/>
    <w:rsid w:val="008229C3"/>
    <w:rsid w:val="00845638"/>
    <w:rsid w:val="008626B9"/>
    <w:rsid w:val="0086506F"/>
    <w:rsid w:val="008751EA"/>
    <w:rsid w:val="00895CEE"/>
    <w:rsid w:val="008B6D67"/>
    <w:rsid w:val="008D2034"/>
    <w:rsid w:val="0096382C"/>
    <w:rsid w:val="009A4E69"/>
    <w:rsid w:val="009B13BB"/>
    <w:rsid w:val="009C03C7"/>
    <w:rsid w:val="009D623A"/>
    <w:rsid w:val="00A055E2"/>
    <w:rsid w:val="00A13F88"/>
    <w:rsid w:val="00A40581"/>
    <w:rsid w:val="00A41E52"/>
    <w:rsid w:val="00AC28B5"/>
    <w:rsid w:val="00AC7401"/>
    <w:rsid w:val="00B11CE1"/>
    <w:rsid w:val="00B273BC"/>
    <w:rsid w:val="00B731B3"/>
    <w:rsid w:val="00B92B03"/>
    <w:rsid w:val="00B95A88"/>
    <w:rsid w:val="00BA0198"/>
    <w:rsid w:val="00C13095"/>
    <w:rsid w:val="00C163FD"/>
    <w:rsid w:val="00C23D13"/>
    <w:rsid w:val="00C44C0F"/>
    <w:rsid w:val="00D064A8"/>
    <w:rsid w:val="00D90BC0"/>
    <w:rsid w:val="00D965CB"/>
    <w:rsid w:val="00DA3C1D"/>
    <w:rsid w:val="00DD48BE"/>
    <w:rsid w:val="00DD7123"/>
    <w:rsid w:val="00DF1BAE"/>
    <w:rsid w:val="00E16A7F"/>
    <w:rsid w:val="00E50E61"/>
    <w:rsid w:val="00E600A3"/>
    <w:rsid w:val="00E63831"/>
    <w:rsid w:val="00E83DAA"/>
    <w:rsid w:val="00E920AC"/>
    <w:rsid w:val="00E948D7"/>
    <w:rsid w:val="00EA0767"/>
    <w:rsid w:val="00EB3B1B"/>
    <w:rsid w:val="00EE17C8"/>
    <w:rsid w:val="00F024A3"/>
    <w:rsid w:val="00F265E5"/>
    <w:rsid w:val="00F40968"/>
    <w:rsid w:val="00F419E6"/>
    <w:rsid w:val="00F52D85"/>
    <w:rsid w:val="00F54D13"/>
    <w:rsid w:val="00F907D2"/>
    <w:rsid w:val="00F94B6A"/>
    <w:rsid w:val="00F95E9F"/>
    <w:rsid w:val="00FA235C"/>
    <w:rsid w:val="00FB09B6"/>
    <w:rsid w:val="00FC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3915"/>
  <w15:chartTrackingRefBased/>
  <w15:docId w15:val="{C3F1C2A7-0C44-4867-BB77-D0372AE0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712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D712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D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123"/>
  </w:style>
  <w:style w:type="paragraph" w:styleId="Footer">
    <w:name w:val="footer"/>
    <w:basedOn w:val="Normal"/>
    <w:link w:val="FooterChar"/>
    <w:uiPriority w:val="99"/>
    <w:unhideWhenUsed/>
    <w:rsid w:val="00DD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123"/>
  </w:style>
  <w:style w:type="paragraph" w:styleId="Caption">
    <w:name w:val="caption"/>
    <w:basedOn w:val="Normal"/>
    <w:next w:val="Normal"/>
    <w:uiPriority w:val="35"/>
    <w:unhideWhenUsed/>
    <w:qFormat/>
    <w:rsid w:val="003306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06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06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33062A"/>
    <w:rPr>
      <w:vertAlign w:val="superscript"/>
    </w:rPr>
  </w:style>
  <w:style w:type="table" w:styleId="TableGrid">
    <w:name w:val="Table Grid"/>
    <w:basedOn w:val="TableNormal"/>
    <w:uiPriority w:val="39"/>
    <w:rsid w:val="002C5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30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30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309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13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F88"/>
    <w:rPr>
      <w:color w:val="605E5C"/>
      <w:shd w:val="clear" w:color="auto" w:fill="E1DFDD"/>
    </w:rPr>
  </w:style>
  <w:style w:type="character" w:customStyle="1" w:styleId="uiqtextrenderedqtext">
    <w:name w:val="ui_qtext_rendered_qtext"/>
    <w:basedOn w:val="DefaultParagraphFont"/>
    <w:rsid w:val="00717B0D"/>
  </w:style>
  <w:style w:type="paragraph" w:styleId="ListParagraph">
    <w:name w:val="List Paragraph"/>
    <w:basedOn w:val="Normal"/>
    <w:uiPriority w:val="34"/>
    <w:qFormat/>
    <w:rsid w:val="006149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3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3D13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D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3D1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C23D13"/>
  </w:style>
  <w:style w:type="character" w:customStyle="1" w:styleId="se">
    <w:name w:val="se"/>
    <w:basedOn w:val="DefaultParagraphFont"/>
    <w:rsid w:val="00C23D13"/>
  </w:style>
  <w:style w:type="character" w:customStyle="1" w:styleId="nt">
    <w:name w:val="nt"/>
    <w:basedOn w:val="DefaultParagraphFont"/>
    <w:rsid w:val="00C23D13"/>
  </w:style>
  <w:style w:type="character" w:customStyle="1" w:styleId="s2">
    <w:name w:val="s2"/>
    <w:basedOn w:val="DefaultParagraphFont"/>
    <w:rsid w:val="00C23D13"/>
  </w:style>
  <w:style w:type="character" w:customStyle="1" w:styleId="k">
    <w:name w:val="k"/>
    <w:basedOn w:val="DefaultParagraphFont"/>
    <w:rsid w:val="00C23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ocs.docker.com/install/linux/docker-ce/ubunt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berApprentice\Documents\Custom%20Office%20Templates\CyberApprentice%20Writing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0D8DCD-9B85-4243-A0E4-4ACD610C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CyberApprentice Writings Template.dotx</Template>
  <TotalTime>7</TotalTime>
  <Pages>4</Pages>
  <Words>144</Words>
  <Characters>753</Characters>
  <Application>Microsoft Office Word</Application>
  <DocSecurity>0</DocSecurity>
  <Lines>17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Resources for Webist and Data Scientist</vt:lpstr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subject>By CyberApprentice</dc:subject>
  <dc:creator>CyberApprentice</dc:creator>
  <cp:keywords/>
  <dc:description/>
  <cp:lastModifiedBy>Trevon Perry</cp:lastModifiedBy>
  <cp:revision>2</cp:revision>
  <dcterms:created xsi:type="dcterms:W3CDTF">2020-02-11T04:43:00Z</dcterms:created>
  <dcterms:modified xsi:type="dcterms:W3CDTF">2020-02-12T01:43:00Z</dcterms:modified>
</cp:coreProperties>
</file>