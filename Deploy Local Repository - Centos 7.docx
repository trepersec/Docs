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p" w:displacedByCustomXml="next"/>
    <w:bookmarkEnd w:id="0" w:displacedByCustomXml="next"/>
    <w:sdt>
      <w:sdtPr>
        <w:rPr>
          <w:rFonts w:eastAsiaTheme="minorHAnsi"/>
        </w:rPr>
        <w:id w:val="-1300684082"/>
        <w:docPartObj>
          <w:docPartGallery w:val="Cover Pages"/>
          <w:docPartUnique/>
        </w:docPartObj>
      </w:sdtPr>
      <w:sdtEndPr/>
      <w:sdtContent>
        <w:p w14:paraId="461FF8DB" w14:textId="77777777" w:rsidR="00DD7123" w:rsidRPr="006930C1" w:rsidRDefault="00DD7123" w:rsidP="000862B8">
          <w:pPr>
            <w:pStyle w:val="NoSpacing"/>
            <w:spacing w:after="100" w:afterAutospacing="1"/>
          </w:pPr>
          <w:r w:rsidRPr="006930C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E42AE6" wp14:editId="3D4E8EF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3B36D3" w14:textId="77777777" w:rsidR="0007262D" w:rsidRDefault="006C76A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FB09B6" w:rsidRPr="0055252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&lt;Date&gt;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E42AE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A3B36D3" w14:textId="77777777" w:rsidR="0007262D" w:rsidRDefault="006B5B10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FB09B6" w:rsidRPr="0055252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&lt;Date&gt;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93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CFC2FF" wp14:editId="027870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1C54A" w14:textId="77777777" w:rsidR="0007262D" w:rsidRDefault="006C76A0" w:rsidP="00DD712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55F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CyberApprentice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FC2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AF1C54A" w14:textId="77777777" w:rsidR="0007262D" w:rsidRDefault="006B5B10" w:rsidP="00DD712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955F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CyberApprentice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93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85889C" wp14:editId="5AD6A4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15FB05" w14:textId="66877028" w:rsidR="0007262D" w:rsidRDefault="006C76A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55F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Local Repository for Isolated Networks</w:t>
                                    </w:r>
                                  </w:sdtContent>
                                </w:sdt>
                              </w:p>
                              <w:p w14:paraId="564BC44F" w14:textId="77777777" w:rsidR="0007262D" w:rsidRDefault="006C76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262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CyberApprentice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85889C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015FB05" w14:textId="66877028" w:rsidR="0007262D" w:rsidRDefault="006B5B1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955F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Local Repository for Isolated Networks</w:t>
                              </w:r>
                            </w:sdtContent>
                          </w:sdt>
                        </w:p>
                        <w:p w14:paraId="564BC44F" w14:textId="77777777" w:rsidR="0007262D" w:rsidRDefault="006B5B1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7262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CyberApprentice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9AD47B" w14:textId="77777777" w:rsidR="00DD7123" w:rsidRPr="006930C1" w:rsidRDefault="00DD7123" w:rsidP="000862B8">
          <w:pPr>
            <w:spacing w:after="100" w:afterAutospacing="1" w:line="240" w:lineRule="auto"/>
          </w:pPr>
          <w:r w:rsidRPr="006930C1"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id w:val="37727838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687B978" w14:textId="7339CB6D" w:rsidR="006955F3" w:rsidRDefault="006955F3">
          <w:pPr>
            <w:pStyle w:val="TOCHeading"/>
          </w:pPr>
          <w:r>
            <w:t>Table of Contents</w:t>
          </w:r>
        </w:p>
        <w:p w14:paraId="6FE2F29A" w14:textId="5F705355" w:rsidR="006955F3" w:rsidRDefault="00ED4D9D">
          <w:fldSimple w:instr=" TOC \o &quot;1-3&quot; \h \z \u ">
            <w:r w:rsidR="006955F3">
              <w:rPr>
                <w:b/>
                <w:noProof/>
              </w:rPr>
              <w:t>No table of contents entries found.</w:t>
            </w:r>
          </w:fldSimple>
        </w:p>
      </w:sdtContent>
    </w:sdt>
    <w:p w14:paraId="5F48BE45" w14:textId="77777777" w:rsidR="006955F3" w:rsidRDefault="006955F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4508356" w14:textId="5F4F7CD6" w:rsidR="006955F3" w:rsidRDefault="006955F3" w:rsidP="006955F3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YUM Repository</w:t>
      </w:r>
    </w:p>
    <w:p w14:paraId="70A3073E" w14:textId="7677FCD3" w:rsidR="006955F3" w:rsidRDefault="006955F3" w:rsidP="006955F3">
      <w:pPr>
        <w:pStyle w:val="ListParagraph"/>
        <w:numPr>
          <w:ilvl w:val="0"/>
          <w:numId w:val="8"/>
        </w:numPr>
        <w:rPr>
          <w:bCs/>
        </w:rPr>
      </w:pPr>
      <w:r>
        <w:t>Server-side</w:t>
      </w:r>
    </w:p>
    <w:p w14:paraId="742B19D8" w14:textId="6EBE05BE" w:rsidR="006955F3" w:rsidRDefault="006955F3" w:rsidP="006955F3">
      <w:pPr>
        <w:pStyle w:val="ListParagraph"/>
        <w:numPr>
          <w:ilvl w:val="1"/>
          <w:numId w:val="8"/>
        </w:numPr>
        <w:rPr>
          <w:bCs/>
        </w:rPr>
      </w:pPr>
      <w:r>
        <w:t>Create a CentOS or RHEL server.</w:t>
      </w:r>
    </w:p>
    <w:p w14:paraId="0AEF4416" w14:textId="6944CA75" w:rsidR="006955F3" w:rsidRDefault="006955F3" w:rsidP="006955F3">
      <w:pPr>
        <w:pStyle w:val="ListParagraph"/>
        <w:numPr>
          <w:ilvl w:val="2"/>
          <w:numId w:val="8"/>
        </w:numPr>
        <w:rPr>
          <w:bCs/>
        </w:rPr>
      </w:pPr>
      <w:r>
        <w:t>OS: CentOS 7 (Minimal Installation/CLI-only)</w:t>
      </w:r>
    </w:p>
    <w:p w14:paraId="7625A222" w14:textId="5228D059" w:rsidR="006955F3" w:rsidRDefault="006955F3" w:rsidP="006955F3">
      <w:pPr>
        <w:pStyle w:val="ListParagraph"/>
        <w:numPr>
          <w:ilvl w:val="2"/>
          <w:numId w:val="8"/>
        </w:numPr>
        <w:rPr>
          <w:bCs/>
        </w:rPr>
      </w:pPr>
      <w:r>
        <w:t>CPU: 1</w:t>
      </w:r>
    </w:p>
    <w:p w14:paraId="02CDCE09" w14:textId="6B70773C" w:rsidR="00D02AE8" w:rsidRDefault="00D02AE8" w:rsidP="006955F3">
      <w:pPr>
        <w:pStyle w:val="ListParagraph"/>
        <w:numPr>
          <w:ilvl w:val="2"/>
          <w:numId w:val="8"/>
        </w:numPr>
        <w:rPr>
          <w:bCs/>
        </w:rPr>
      </w:pPr>
      <w:r>
        <w:t>NICs:</w:t>
      </w:r>
    </w:p>
    <w:p w14:paraId="549B2BF6" w14:textId="469D2443" w:rsidR="00D02AE8" w:rsidRDefault="00D02AE8" w:rsidP="00D02AE8">
      <w:pPr>
        <w:pStyle w:val="ListParagraph"/>
        <w:numPr>
          <w:ilvl w:val="3"/>
          <w:numId w:val="8"/>
        </w:numPr>
        <w:rPr>
          <w:bCs/>
        </w:rPr>
      </w:pPr>
      <w:r>
        <w:t>Internal – 192.168.88.5/24</w:t>
      </w:r>
    </w:p>
    <w:p w14:paraId="15850405" w14:textId="0DDEFD0D" w:rsidR="00D02AE8" w:rsidRDefault="00D02AE8" w:rsidP="00D02AE8">
      <w:pPr>
        <w:pStyle w:val="ListParagraph"/>
        <w:numPr>
          <w:ilvl w:val="3"/>
          <w:numId w:val="8"/>
        </w:numPr>
        <w:rPr>
          <w:bCs/>
        </w:rPr>
      </w:pPr>
      <w:r>
        <w:t xml:space="preserve">External </w:t>
      </w:r>
      <w:r w:rsidR="00996A9A">
        <w:t xml:space="preserve">(Internet) </w:t>
      </w:r>
      <w:r>
        <w:t>- DHCP</w:t>
      </w:r>
    </w:p>
    <w:p w14:paraId="4EDA99F1" w14:textId="379248D0" w:rsidR="006955F3" w:rsidRDefault="006955F3" w:rsidP="006955F3">
      <w:pPr>
        <w:pStyle w:val="ListParagraph"/>
        <w:numPr>
          <w:ilvl w:val="2"/>
          <w:numId w:val="8"/>
        </w:numPr>
        <w:rPr>
          <w:bCs/>
        </w:rPr>
      </w:pPr>
      <w:r>
        <w:t xml:space="preserve">Memory: </w:t>
      </w:r>
      <w:r w:rsidR="007A1172">
        <w:t>4</w:t>
      </w:r>
    </w:p>
    <w:p w14:paraId="1DD5B734" w14:textId="5D7329D4" w:rsidR="006955F3" w:rsidRDefault="006955F3" w:rsidP="006955F3">
      <w:pPr>
        <w:pStyle w:val="ListParagraph"/>
        <w:numPr>
          <w:ilvl w:val="2"/>
          <w:numId w:val="8"/>
        </w:numPr>
        <w:rPr>
          <w:bCs/>
        </w:rPr>
      </w:pPr>
      <w:r>
        <w:t xml:space="preserve">Storage: </w:t>
      </w:r>
      <w:r w:rsidR="009077F4">
        <w:t>1TB</w:t>
      </w:r>
      <w:r>
        <w:t xml:space="preserve"> (Thin-provisioned)</w:t>
      </w:r>
    </w:p>
    <w:p w14:paraId="26D144BB" w14:textId="2FFD8CD4" w:rsidR="006955F3" w:rsidRDefault="006955F3" w:rsidP="006955F3">
      <w:pPr>
        <w:pStyle w:val="ListParagraph"/>
        <w:numPr>
          <w:ilvl w:val="2"/>
          <w:numId w:val="8"/>
        </w:numPr>
        <w:rPr>
          <w:bCs/>
        </w:rPr>
      </w:pPr>
      <w:r>
        <w:t>Partitioning Scheme:</w:t>
      </w:r>
    </w:p>
    <w:p w14:paraId="4571D2C1" w14:textId="57E6461A" w:rsidR="006955F3" w:rsidRDefault="006F149C" w:rsidP="006955F3">
      <w:pPr>
        <w:pStyle w:val="ListParagraph"/>
        <w:numPr>
          <w:ilvl w:val="3"/>
          <w:numId w:val="8"/>
        </w:numPr>
        <w:rPr>
          <w:bCs/>
        </w:rPr>
      </w:pPr>
      <w:r>
        <w:t>/boot = 1 GB</w:t>
      </w:r>
    </w:p>
    <w:p w14:paraId="74CDD086" w14:textId="1698FC62" w:rsidR="006F149C" w:rsidRDefault="006F149C" w:rsidP="006955F3">
      <w:pPr>
        <w:pStyle w:val="ListParagraph"/>
        <w:numPr>
          <w:ilvl w:val="3"/>
          <w:numId w:val="8"/>
        </w:numPr>
        <w:rPr>
          <w:bCs/>
        </w:rPr>
      </w:pPr>
      <w:r>
        <w:t>/boot/</w:t>
      </w:r>
      <w:proofErr w:type="spellStart"/>
      <w:r>
        <w:t>efi</w:t>
      </w:r>
      <w:proofErr w:type="spellEnd"/>
      <w:r>
        <w:t xml:space="preserve"> = 512 MB</w:t>
      </w:r>
    </w:p>
    <w:p w14:paraId="2CB0803F" w14:textId="77777777" w:rsidR="006F149C" w:rsidRPr="006F149C" w:rsidRDefault="006F149C" w:rsidP="006F149C">
      <w:pPr>
        <w:pStyle w:val="ListParagraph"/>
        <w:numPr>
          <w:ilvl w:val="4"/>
          <w:numId w:val="8"/>
        </w:numPr>
        <w:rPr>
          <w:bCs/>
        </w:rPr>
      </w:pPr>
      <w:r w:rsidRPr="006F149C">
        <w:t xml:space="preserve">File System = </w:t>
      </w:r>
      <w:proofErr w:type="spellStart"/>
      <w:r w:rsidRPr="006F149C">
        <w:t>vfat</w:t>
      </w:r>
      <w:proofErr w:type="spellEnd"/>
    </w:p>
    <w:p w14:paraId="0616E81D" w14:textId="381C2711" w:rsidR="006F149C" w:rsidRDefault="006F149C" w:rsidP="006F149C">
      <w:pPr>
        <w:pStyle w:val="ListParagraph"/>
        <w:numPr>
          <w:ilvl w:val="3"/>
          <w:numId w:val="8"/>
        </w:numPr>
        <w:rPr>
          <w:bCs/>
        </w:rPr>
      </w:pPr>
      <w:r>
        <w:t>/</w:t>
      </w:r>
      <w:proofErr w:type="spellStart"/>
      <w:r>
        <w:t>tmp</w:t>
      </w:r>
      <w:proofErr w:type="spellEnd"/>
      <w:r>
        <w:t xml:space="preserve"> = 1 GB</w:t>
      </w:r>
    </w:p>
    <w:p w14:paraId="04B1C2F0" w14:textId="2B1385ED" w:rsidR="006F149C" w:rsidRDefault="006F149C" w:rsidP="006F149C">
      <w:pPr>
        <w:pStyle w:val="ListParagraph"/>
        <w:numPr>
          <w:ilvl w:val="3"/>
          <w:numId w:val="8"/>
        </w:numPr>
        <w:rPr>
          <w:bCs/>
        </w:rPr>
      </w:pPr>
      <w:r>
        <w:t>/home = 1 GB</w:t>
      </w:r>
    </w:p>
    <w:p w14:paraId="717D8586" w14:textId="2705AB44" w:rsidR="006F149C" w:rsidRDefault="006F149C" w:rsidP="006F149C">
      <w:pPr>
        <w:pStyle w:val="ListParagraph"/>
        <w:numPr>
          <w:ilvl w:val="3"/>
          <w:numId w:val="8"/>
        </w:numPr>
        <w:rPr>
          <w:bCs/>
        </w:rPr>
      </w:pPr>
      <w:r>
        <w:t>/var/log = 5 GB</w:t>
      </w:r>
    </w:p>
    <w:p w14:paraId="34B8BCC3" w14:textId="13E718E6" w:rsidR="006F149C" w:rsidRDefault="006F149C" w:rsidP="006F149C">
      <w:pPr>
        <w:pStyle w:val="ListParagraph"/>
        <w:numPr>
          <w:ilvl w:val="3"/>
          <w:numId w:val="8"/>
        </w:numPr>
        <w:rPr>
          <w:bCs/>
        </w:rPr>
      </w:pPr>
      <w:r w:rsidRPr="006F149C">
        <w:t>/var/www/html/repos/base</w:t>
      </w:r>
      <w:r>
        <w:t xml:space="preserve"> = </w:t>
      </w:r>
      <w:r w:rsidR="00DB4D05">
        <w:t>20</w:t>
      </w:r>
      <w:r>
        <w:t>0GB</w:t>
      </w:r>
    </w:p>
    <w:p w14:paraId="0872A624" w14:textId="2431D3BF" w:rsidR="006F149C" w:rsidRDefault="006F149C" w:rsidP="006F149C">
      <w:pPr>
        <w:pStyle w:val="ListParagraph"/>
        <w:numPr>
          <w:ilvl w:val="3"/>
          <w:numId w:val="8"/>
        </w:numPr>
        <w:rPr>
          <w:bCs/>
        </w:rPr>
      </w:pPr>
      <w:r w:rsidRPr="006F149C">
        <w:t>/var/www/html/repos/</w:t>
      </w:r>
      <w:proofErr w:type="spellStart"/>
      <w:r w:rsidRPr="006F149C">
        <w:t>centosplus</w:t>
      </w:r>
      <w:proofErr w:type="spellEnd"/>
      <w:r>
        <w:t xml:space="preserve"> = </w:t>
      </w:r>
      <w:r w:rsidR="00DB4D05">
        <w:t>20</w:t>
      </w:r>
      <w:r>
        <w:t>0GB</w:t>
      </w:r>
    </w:p>
    <w:p w14:paraId="6C1024FA" w14:textId="41726935" w:rsidR="006F149C" w:rsidRDefault="006F149C" w:rsidP="006F149C">
      <w:pPr>
        <w:pStyle w:val="ListParagraph"/>
        <w:numPr>
          <w:ilvl w:val="3"/>
          <w:numId w:val="8"/>
        </w:numPr>
        <w:rPr>
          <w:bCs/>
        </w:rPr>
      </w:pPr>
      <w:r w:rsidRPr="006F149C">
        <w:t>/var/www/html/repos/extras</w:t>
      </w:r>
      <w:r>
        <w:t xml:space="preserve"> = </w:t>
      </w:r>
      <w:r w:rsidR="00DB4D05">
        <w:t>20</w:t>
      </w:r>
      <w:r>
        <w:t>0GB</w:t>
      </w:r>
    </w:p>
    <w:p w14:paraId="1C561956" w14:textId="3B2A8298" w:rsidR="006F149C" w:rsidRDefault="006F149C" w:rsidP="006F149C">
      <w:pPr>
        <w:pStyle w:val="ListParagraph"/>
        <w:numPr>
          <w:ilvl w:val="3"/>
          <w:numId w:val="8"/>
        </w:numPr>
        <w:rPr>
          <w:bCs/>
        </w:rPr>
      </w:pPr>
      <w:r w:rsidRPr="006F149C">
        <w:t>/var/www/html/repos/update</w:t>
      </w:r>
      <w:r>
        <w:t xml:space="preserve">s = </w:t>
      </w:r>
      <w:r w:rsidR="00DB4D05">
        <w:t>20</w:t>
      </w:r>
      <w:r>
        <w:t>0GB</w:t>
      </w:r>
    </w:p>
    <w:p w14:paraId="346C3FAC" w14:textId="253F79F7" w:rsidR="006F149C" w:rsidRDefault="006F149C" w:rsidP="006F149C">
      <w:pPr>
        <w:pStyle w:val="ListParagraph"/>
        <w:numPr>
          <w:ilvl w:val="3"/>
          <w:numId w:val="8"/>
        </w:numPr>
        <w:rPr>
          <w:bCs/>
        </w:rPr>
      </w:pPr>
      <w:r>
        <w:t>/ = the rest</w:t>
      </w:r>
    </w:p>
    <w:p w14:paraId="53A5D1C9" w14:textId="13EA1DC2" w:rsidR="00D71BA7" w:rsidRPr="00D71BA7" w:rsidRDefault="00D71BA7" w:rsidP="006F149C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SSH to CentOS 7</w:t>
      </w:r>
    </w:p>
    <w:p w14:paraId="4EC7C09A" w14:textId="1CD933D2" w:rsidR="0019540B" w:rsidRDefault="0019540B" w:rsidP="006F149C">
      <w:pPr>
        <w:pStyle w:val="ListParagraph"/>
        <w:numPr>
          <w:ilvl w:val="1"/>
          <w:numId w:val="8"/>
        </w:numPr>
        <w:rPr>
          <w:bCs/>
        </w:rPr>
      </w:pPr>
      <w:r>
        <w:t>Set static IPv4</w:t>
      </w:r>
    </w:p>
    <w:p w14:paraId="4B805A21" w14:textId="2EEEE6FF" w:rsidR="00A37584" w:rsidRPr="00A37584" w:rsidRDefault="00D02AE8" w:rsidP="00A37584">
      <w:pPr>
        <w:pStyle w:val="ListParagraph"/>
        <w:numPr>
          <w:ilvl w:val="2"/>
          <w:numId w:val="8"/>
        </w:numPr>
        <w:rPr>
          <w:b/>
        </w:rPr>
      </w:pPr>
      <w:r>
        <w:t>This example is the internal NIC</w:t>
      </w:r>
    </w:p>
    <w:p w14:paraId="48C84DC3" w14:textId="77777777" w:rsidR="00A37584" w:rsidRPr="00A37584" w:rsidRDefault="00A37584" w:rsidP="00A37584">
      <w:pPr>
        <w:pStyle w:val="ListParagraph"/>
        <w:numPr>
          <w:ilvl w:val="2"/>
          <w:numId w:val="8"/>
        </w:numPr>
        <w:rPr>
          <w:b/>
        </w:rPr>
      </w:pPr>
      <w:r>
        <w:t xml:space="preserve">Method 1: </w:t>
      </w:r>
    </w:p>
    <w:p w14:paraId="1E207DFF" w14:textId="0EE38093" w:rsidR="00A37584" w:rsidRPr="00A37584" w:rsidRDefault="00A37584" w:rsidP="00A37584">
      <w:pPr>
        <w:pStyle w:val="ListParagraph"/>
        <w:numPr>
          <w:ilvl w:val="3"/>
          <w:numId w:val="8"/>
        </w:numPr>
        <w:rPr>
          <w:b/>
        </w:rPr>
      </w:pPr>
      <w:proofErr w:type="spellStart"/>
      <w:r w:rsidRPr="00A37584">
        <w:rPr>
          <w:b/>
        </w:rPr>
        <w:t>nmtui</w:t>
      </w:r>
      <w:proofErr w:type="spellEnd"/>
    </w:p>
    <w:p w14:paraId="2EB220FC" w14:textId="4D31B369" w:rsidR="00A37584" w:rsidRPr="00A37584" w:rsidRDefault="00A37584" w:rsidP="0019540B">
      <w:pPr>
        <w:pStyle w:val="ListParagraph"/>
        <w:numPr>
          <w:ilvl w:val="2"/>
          <w:numId w:val="8"/>
        </w:numPr>
        <w:rPr>
          <w:bCs/>
        </w:rPr>
      </w:pPr>
      <w:r w:rsidRPr="00A37584">
        <w:t>Method 2:</w:t>
      </w:r>
    </w:p>
    <w:p w14:paraId="08694963" w14:textId="475BFAD2" w:rsidR="0019540B" w:rsidRPr="0019540B" w:rsidRDefault="00EB4FCB" w:rsidP="00A37584">
      <w:pPr>
        <w:pStyle w:val="ListParagraph"/>
        <w:numPr>
          <w:ilvl w:val="3"/>
          <w:numId w:val="8"/>
        </w:numPr>
        <w:rPr>
          <w:b/>
        </w:rPr>
      </w:pPr>
      <w:proofErr w:type="spellStart"/>
      <w:r>
        <w:rPr>
          <w:b/>
        </w:rPr>
        <w:t>s</w:t>
      </w:r>
      <w:r w:rsidR="0019540B" w:rsidRPr="0019540B">
        <w:rPr>
          <w:b/>
        </w:rPr>
        <w:t>udo</w:t>
      </w:r>
      <w:proofErr w:type="spellEnd"/>
      <w:r w:rsidR="0019540B" w:rsidRPr="0019540B">
        <w:rPr>
          <w:b/>
        </w:rPr>
        <w:t xml:space="preserve"> vi /</w:t>
      </w:r>
      <w:proofErr w:type="spellStart"/>
      <w:r w:rsidR="0019540B" w:rsidRPr="0019540B">
        <w:rPr>
          <w:b/>
        </w:rPr>
        <w:t>etc</w:t>
      </w:r>
      <w:proofErr w:type="spellEnd"/>
      <w:r w:rsidR="0019540B" w:rsidRPr="0019540B">
        <w:rPr>
          <w:b/>
        </w:rPr>
        <w:t>/</w:t>
      </w:r>
      <w:proofErr w:type="spellStart"/>
      <w:r w:rsidR="0019540B" w:rsidRPr="0019540B">
        <w:rPr>
          <w:b/>
        </w:rPr>
        <w:t>sysconfig</w:t>
      </w:r>
      <w:proofErr w:type="spellEnd"/>
      <w:r w:rsidR="0019540B" w:rsidRPr="0019540B">
        <w:rPr>
          <w:b/>
        </w:rPr>
        <w:t>/network-scripts/ifcfg-ens3</w:t>
      </w:r>
      <w:r w:rsidR="00D02AE8">
        <w:rPr>
          <w:b/>
        </w:rPr>
        <w:t>7</w:t>
      </w:r>
    </w:p>
    <w:p w14:paraId="07C5D909" w14:textId="4223360A" w:rsidR="0019540B" w:rsidRPr="0019540B" w:rsidRDefault="0019540B" w:rsidP="00A37584">
      <w:pPr>
        <w:pStyle w:val="ListParagraph"/>
        <w:numPr>
          <w:ilvl w:val="4"/>
          <w:numId w:val="8"/>
        </w:numPr>
        <w:rPr>
          <w:bCs/>
          <w:i/>
          <w:iCs/>
        </w:rPr>
      </w:pPr>
      <w:r w:rsidRPr="0019540B">
        <w:rPr>
          <w:i/>
          <w:iCs/>
        </w:rPr>
        <w:t>BOOTPROTO=”none”</w:t>
      </w:r>
    </w:p>
    <w:p w14:paraId="5BDCF6CC" w14:textId="46BA7C67" w:rsidR="0019540B" w:rsidRPr="0019540B" w:rsidRDefault="0019540B" w:rsidP="00A37584">
      <w:pPr>
        <w:pStyle w:val="ListParagraph"/>
        <w:numPr>
          <w:ilvl w:val="4"/>
          <w:numId w:val="8"/>
        </w:numPr>
        <w:rPr>
          <w:bCs/>
          <w:i/>
          <w:iCs/>
        </w:rPr>
      </w:pPr>
      <w:r w:rsidRPr="0019540B">
        <w:rPr>
          <w:i/>
          <w:iCs/>
        </w:rPr>
        <w:t>PREFIX=”24”</w:t>
      </w:r>
    </w:p>
    <w:p w14:paraId="7B434D89" w14:textId="6A4D80AA" w:rsidR="0019540B" w:rsidRDefault="0019540B" w:rsidP="00A37584">
      <w:pPr>
        <w:pStyle w:val="ListParagraph"/>
        <w:numPr>
          <w:ilvl w:val="4"/>
          <w:numId w:val="8"/>
        </w:numPr>
        <w:rPr>
          <w:bCs/>
          <w:i/>
          <w:iCs/>
        </w:rPr>
      </w:pPr>
      <w:r w:rsidRPr="0019540B">
        <w:rPr>
          <w:i/>
          <w:iCs/>
        </w:rPr>
        <w:t>IPADDR=”192.168.88.5”</w:t>
      </w:r>
    </w:p>
    <w:p w14:paraId="3A4DEFC5" w14:textId="69AB7DC6" w:rsidR="00EB4FCB" w:rsidRPr="00EB4FCB" w:rsidRDefault="00EB4FCB" w:rsidP="00A37584">
      <w:pPr>
        <w:pStyle w:val="ListParagraph"/>
        <w:numPr>
          <w:ilvl w:val="3"/>
          <w:numId w:val="8"/>
        </w:numPr>
        <w:rPr>
          <w:bCs/>
          <w:i/>
          <w:iCs/>
        </w:rPr>
      </w:pPr>
      <w:r>
        <w:t>Reboot the service</w:t>
      </w:r>
    </w:p>
    <w:p w14:paraId="7304FD60" w14:textId="7B2DB387" w:rsidR="00EB4FCB" w:rsidRPr="0080675C" w:rsidRDefault="00EB4FCB" w:rsidP="00A37584">
      <w:pPr>
        <w:pStyle w:val="ListParagraph"/>
        <w:numPr>
          <w:ilvl w:val="4"/>
          <w:numId w:val="8"/>
        </w:numPr>
        <w:rPr>
          <w:b/>
          <w:i/>
          <w:iCs/>
        </w:rPr>
      </w:pPr>
      <w:proofErr w:type="spellStart"/>
      <w:r w:rsidRPr="00EB4FCB">
        <w:rPr>
          <w:b/>
        </w:rPr>
        <w:t>sudo</w:t>
      </w:r>
      <w:proofErr w:type="spellEnd"/>
      <w:r w:rsidRPr="00EB4FCB">
        <w:rPr>
          <w:b/>
        </w:rPr>
        <w:t xml:space="preserve"> </w:t>
      </w:r>
      <w:proofErr w:type="spellStart"/>
      <w:r w:rsidRPr="00EB4FCB">
        <w:rPr>
          <w:b/>
        </w:rPr>
        <w:t>systemctl</w:t>
      </w:r>
      <w:proofErr w:type="spellEnd"/>
      <w:r w:rsidRPr="00EB4FCB">
        <w:rPr>
          <w:b/>
        </w:rPr>
        <w:t xml:space="preserve"> restart network</w:t>
      </w:r>
    </w:p>
    <w:p w14:paraId="234D42FF" w14:textId="7DB5161A" w:rsidR="0080675C" w:rsidRPr="0080675C" w:rsidRDefault="0080675C" w:rsidP="0080675C">
      <w:pPr>
        <w:pStyle w:val="ListParagraph"/>
        <w:numPr>
          <w:ilvl w:val="1"/>
          <w:numId w:val="8"/>
        </w:numPr>
        <w:rPr>
          <w:bCs/>
          <w:i/>
          <w:iCs/>
        </w:rPr>
      </w:pPr>
      <w:r w:rsidRPr="0080675C">
        <w:rPr>
          <w:bCs/>
        </w:rPr>
        <w:t>Set up static route</w:t>
      </w:r>
    </w:p>
    <w:p w14:paraId="271DE05A" w14:textId="2E2F79B1" w:rsidR="0080675C" w:rsidRPr="0080675C" w:rsidRDefault="0080675C" w:rsidP="0080675C">
      <w:pPr>
        <w:pStyle w:val="ListParagraph"/>
        <w:numPr>
          <w:ilvl w:val="2"/>
          <w:numId w:val="8"/>
        </w:numPr>
        <w:rPr>
          <w:bCs/>
          <w:i/>
          <w:iCs/>
        </w:rPr>
      </w:pPr>
      <w:r>
        <w:rPr>
          <w:bCs/>
        </w:rPr>
        <w:t>By default, the routing was not dynamically handled well so I had to create a static route to force all traffic through my Internet connection</w:t>
      </w:r>
    </w:p>
    <w:p w14:paraId="6E5C506B" w14:textId="2F679C51" w:rsidR="0080675C" w:rsidRPr="0080675C" w:rsidRDefault="0080675C" w:rsidP="0080675C">
      <w:pPr>
        <w:pStyle w:val="ListParagraph"/>
        <w:numPr>
          <w:ilvl w:val="2"/>
          <w:numId w:val="8"/>
        </w:numPr>
        <w:rPr>
          <w:b/>
          <w:i/>
          <w:iCs/>
        </w:rPr>
      </w:pPr>
      <w:r>
        <w:rPr>
          <w:b/>
        </w:rPr>
        <w:t>i</w:t>
      </w:r>
      <w:r w:rsidRPr="0080675C">
        <w:rPr>
          <w:b/>
        </w:rPr>
        <w:t>p route</w:t>
      </w:r>
    </w:p>
    <w:p w14:paraId="28C24A81" w14:textId="43106972" w:rsidR="0080675C" w:rsidRPr="0080675C" w:rsidRDefault="0080675C" w:rsidP="0080675C">
      <w:pPr>
        <w:pStyle w:val="ListParagraph"/>
        <w:numPr>
          <w:ilvl w:val="2"/>
          <w:numId w:val="8"/>
        </w:numPr>
        <w:rPr>
          <w:b/>
          <w:i/>
          <w:iCs/>
        </w:rPr>
      </w:pPr>
      <w:r>
        <w:rPr>
          <w:b/>
        </w:rPr>
        <w:t>i</w:t>
      </w:r>
      <w:r w:rsidRPr="0080675C">
        <w:rPr>
          <w:b/>
        </w:rPr>
        <w:t>p route add 0.0.0.0/0 via [Internet IP]</w:t>
      </w:r>
    </w:p>
    <w:p w14:paraId="0F36AFF5" w14:textId="736397E9" w:rsidR="006F149C" w:rsidRDefault="006F149C" w:rsidP="006F149C">
      <w:pPr>
        <w:pStyle w:val="ListParagraph"/>
        <w:numPr>
          <w:ilvl w:val="1"/>
          <w:numId w:val="8"/>
        </w:numPr>
        <w:rPr>
          <w:bCs/>
        </w:rPr>
      </w:pPr>
      <w:r>
        <w:t>Install prerequisite software</w:t>
      </w:r>
    </w:p>
    <w:p w14:paraId="741B35A2" w14:textId="04C68FDF" w:rsidR="006F149C" w:rsidRDefault="001D3D16" w:rsidP="006F149C">
      <w:pPr>
        <w:pStyle w:val="ListParagraph"/>
        <w:numPr>
          <w:ilvl w:val="2"/>
          <w:numId w:val="8"/>
        </w:numPr>
        <w:rPr>
          <w:bCs/>
        </w:rPr>
      </w:pPr>
      <w:r>
        <w:t>Online:</w:t>
      </w:r>
    </w:p>
    <w:p w14:paraId="4920A076" w14:textId="5953FD80" w:rsidR="00D71BA7" w:rsidRDefault="00A16A1B" w:rsidP="001D3D16">
      <w:pPr>
        <w:pStyle w:val="ListParagraph"/>
        <w:numPr>
          <w:ilvl w:val="3"/>
          <w:numId w:val="8"/>
        </w:numPr>
        <w:rPr>
          <w:b/>
        </w:rPr>
      </w:pPr>
      <w:proofErr w:type="spellStart"/>
      <w:r>
        <w:rPr>
          <w:b/>
        </w:rPr>
        <w:t>s</w:t>
      </w:r>
      <w:r w:rsidR="00D71BA7">
        <w:rPr>
          <w:b/>
        </w:rPr>
        <w:t>udo</w:t>
      </w:r>
      <w:proofErr w:type="spellEnd"/>
      <w:r w:rsidR="00D71BA7">
        <w:rPr>
          <w:b/>
        </w:rPr>
        <w:t xml:space="preserve"> </w:t>
      </w:r>
      <w:r>
        <w:rPr>
          <w:b/>
        </w:rPr>
        <w:t>yum update -y</w:t>
      </w:r>
    </w:p>
    <w:p w14:paraId="508A2305" w14:textId="17844A3C" w:rsidR="001D3D16" w:rsidRDefault="001D3D16" w:rsidP="001D3D16">
      <w:pPr>
        <w:pStyle w:val="ListParagraph"/>
        <w:numPr>
          <w:ilvl w:val="3"/>
          <w:numId w:val="8"/>
        </w:numPr>
        <w:rPr>
          <w:b/>
        </w:rPr>
      </w:pPr>
      <w:proofErr w:type="spellStart"/>
      <w:r>
        <w:rPr>
          <w:b/>
        </w:rPr>
        <w:lastRenderedPageBreak/>
        <w:t>s</w:t>
      </w:r>
      <w:r w:rsidRPr="001D3D16">
        <w:rPr>
          <w:b/>
        </w:rPr>
        <w:t>udo</w:t>
      </w:r>
      <w:proofErr w:type="spellEnd"/>
      <w:r w:rsidRPr="001D3D16">
        <w:rPr>
          <w:b/>
        </w:rPr>
        <w:t xml:space="preserve"> yum install -y </w:t>
      </w:r>
      <w:proofErr w:type="spellStart"/>
      <w:r w:rsidRPr="001D3D16">
        <w:rPr>
          <w:b/>
        </w:rPr>
        <w:t>epel</w:t>
      </w:r>
      <w:proofErr w:type="spellEnd"/>
      <w:r w:rsidRPr="001D3D16">
        <w:rPr>
          <w:b/>
        </w:rPr>
        <w:t xml:space="preserve">-release yum-utils </w:t>
      </w:r>
      <w:proofErr w:type="spellStart"/>
      <w:r w:rsidRPr="001D3D16">
        <w:rPr>
          <w:b/>
        </w:rPr>
        <w:t>createrepo</w:t>
      </w:r>
      <w:proofErr w:type="spellEnd"/>
    </w:p>
    <w:p w14:paraId="1CFD221A" w14:textId="7DF79D6A" w:rsidR="00737B8A" w:rsidRPr="001D3D16" w:rsidRDefault="00737B8A" w:rsidP="001D3D16">
      <w:pPr>
        <w:pStyle w:val="ListParagraph"/>
        <w:numPr>
          <w:ilvl w:val="3"/>
          <w:numId w:val="8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yum install -y </w:t>
      </w:r>
      <w:proofErr w:type="spellStart"/>
      <w:r w:rsidRPr="001D3D16">
        <w:rPr>
          <w:b/>
        </w:rPr>
        <w:t>nginx</w:t>
      </w:r>
      <w:proofErr w:type="spellEnd"/>
    </w:p>
    <w:p w14:paraId="194ABD27" w14:textId="211ABFA9" w:rsidR="001D3D16" w:rsidRDefault="001D3D16" w:rsidP="006F149C">
      <w:pPr>
        <w:pStyle w:val="ListParagraph"/>
        <w:numPr>
          <w:ilvl w:val="2"/>
          <w:numId w:val="8"/>
        </w:numPr>
        <w:rPr>
          <w:bCs/>
        </w:rPr>
      </w:pPr>
      <w:r>
        <w:t>Offline:</w:t>
      </w:r>
    </w:p>
    <w:p w14:paraId="1A3786B8" w14:textId="3787D6A0" w:rsidR="001D3D16" w:rsidRPr="001D3D16" w:rsidRDefault="001D3D16" w:rsidP="001D3D16">
      <w:pPr>
        <w:pStyle w:val="ListParagraph"/>
        <w:numPr>
          <w:ilvl w:val="3"/>
          <w:numId w:val="8"/>
        </w:numPr>
        <w:rPr>
          <w:bCs/>
        </w:rPr>
      </w:pPr>
      <w:r>
        <w:t xml:space="preserve">Download the packages from </w:t>
      </w:r>
      <w:hyperlink r:id="rId9" w:history="1">
        <w:r w:rsidRPr="00A515D9">
          <w:rPr>
            <w:rStyle w:val="Hyperlink"/>
            <w:i/>
            <w:iCs/>
          </w:rPr>
          <w:t>https://centos.pkgs.org/</w:t>
        </w:r>
      </w:hyperlink>
    </w:p>
    <w:p w14:paraId="1F28E2F5" w14:textId="77777777" w:rsidR="00436092" w:rsidRPr="00436092" w:rsidRDefault="00436092" w:rsidP="00436092">
      <w:pPr>
        <w:pStyle w:val="ListParagraph"/>
        <w:numPr>
          <w:ilvl w:val="2"/>
          <w:numId w:val="8"/>
        </w:numPr>
        <w:rPr>
          <w:bCs/>
        </w:rPr>
      </w:pPr>
      <w:r w:rsidRPr="00436092">
        <w:rPr>
          <w:b/>
        </w:rPr>
        <w:t xml:space="preserve">yum </w:t>
      </w:r>
      <w:proofErr w:type="spellStart"/>
      <w:r w:rsidRPr="00436092">
        <w:rPr>
          <w:b/>
        </w:rPr>
        <w:t>localinstall</w:t>
      </w:r>
      <w:proofErr w:type="spellEnd"/>
      <w:r w:rsidRPr="00436092">
        <w:rPr>
          <w:b/>
        </w:rPr>
        <w:t xml:space="preserve"> *.rpm -y --</w:t>
      </w:r>
      <w:proofErr w:type="spellStart"/>
      <w:r w:rsidRPr="00436092">
        <w:rPr>
          <w:b/>
        </w:rPr>
        <w:t>nogpgcheck</w:t>
      </w:r>
      <w:proofErr w:type="spellEnd"/>
      <w:r w:rsidRPr="00436092">
        <w:rPr>
          <w:b/>
        </w:rPr>
        <w:t xml:space="preserve"> --</w:t>
      </w:r>
      <w:proofErr w:type="spellStart"/>
      <w:r w:rsidRPr="00436092">
        <w:rPr>
          <w:b/>
        </w:rPr>
        <w:t>disablerepo</w:t>
      </w:r>
      <w:proofErr w:type="spellEnd"/>
      <w:r w:rsidRPr="00436092">
        <w:rPr>
          <w:b/>
        </w:rPr>
        <w:t>=* = local install</w:t>
      </w:r>
    </w:p>
    <w:p w14:paraId="40A618C6" w14:textId="01C935FD" w:rsidR="006F149C" w:rsidRPr="0019540B" w:rsidRDefault="0019540B" w:rsidP="004B258D">
      <w:pPr>
        <w:pStyle w:val="ListParagraph"/>
        <w:numPr>
          <w:ilvl w:val="1"/>
          <w:numId w:val="8"/>
        </w:numPr>
        <w:rPr>
          <w:bCs/>
          <w:highlight w:val="yellow"/>
        </w:rPr>
      </w:pPr>
      <w:r w:rsidRPr="0019540B">
        <w:rPr>
          <w:highlight w:val="yellow"/>
        </w:rPr>
        <w:t>Configure HTTPS for the web server</w:t>
      </w:r>
    </w:p>
    <w:p w14:paraId="5A7A5345" w14:textId="77777777" w:rsidR="0019540B" w:rsidRDefault="0019540B" w:rsidP="0019540B">
      <w:pPr>
        <w:pStyle w:val="ListParagraph"/>
        <w:numPr>
          <w:ilvl w:val="2"/>
          <w:numId w:val="8"/>
        </w:numPr>
        <w:rPr>
          <w:bCs/>
        </w:rPr>
      </w:pPr>
    </w:p>
    <w:p w14:paraId="6C945D8B" w14:textId="1C4630E4" w:rsidR="004B258D" w:rsidRDefault="004B258D" w:rsidP="0019540B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 xml:space="preserve">Adjust server’s </w:t>
      </w:r>
      <w:proofErr w:type="spellStart"/>
      <w:r>
        <w:rPr>
          <w:bCs/>
        </w:rPr>
        <w:t>binded</w:t>
      </w:r>
      <w:proofErr w:type="spellEnd"/>
      <w:r>
        <w:rPr>
          <w:bCs/>
        </w:rPr>
        <w:t xml:space="preserve"> address</w:t>
      </w:r>
    </w:p>
    <w:p w14:paraId="4BCE6D8C" w14:textId="3FEA0B0A" w:rsidR="004B258D" w:rsidRDefault="004B258D" w:rsidP="004B258D">
      <w:pPr>
        <w:pStyle w:val="ListParagraph"/>
        <w:numPr>
          <w:ilvl w:val="2"/>
          <w:numId w:val="8"/>
        </w:numPr>
        <w:rPr>
          <w:bCs/>
        </w:rPr>
      </w:pP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vi /</w:t>
      </w:r>
      <w:proofErr w:type="spellStart"/>
      <w:r>
        <w:rPr>
          <w:bCs/>
        </w:rPr>
        <w:t>etc</w:t>
      </w:r>
      <w:proofErr w:type="spellEnd"/>
      <w:r>
        <w:rPr>
          <w:bCs/>
        </w:rPr>
        <w:t>/</w:t>
      </w:r>
      <w:proofErr w:type="spellStart"/>
      <w:r>
        <w:rPr>
          <w:bCs/>
        </w:rPr>
        <w:t>nginx</w:t>
      </w:r>
      <w:proofErr w:type="spellEnd"/>
      <w:r>
        <w:rPr>
          <w:bCs/>
        </w:rPr>
        <w:t>/</w:t>
      </w:r>
      <w:proofErr w:type="spellStart"/>
      <w:r>
        <w:rPr>
          <w:bCs/>
        </w:rPr>
        <w:t>nginx.conf</w:t>
      </w:r>
      <w:proofErr w:type="spellEnd"/>
    </w:p>
    <w:p w14:paraId="10B65939" w14:textId="7D1B575C" w:rsidR="004B258D" w:rsidRDefault="004B258D" w:rsidP="004B258D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Find “listen 80 </w:t>
      </w:r>
      <w:proofErr w:type="spellStart"/>
      <w:r>
        <w:rPr>
          <w:bCs/>
        </w:rPr>
        <w:t>default_server</w:t>
      </w:r>
      <w:proofErr w:type="spellEnd"/>
      <w:r>
        <w:rPr>
          <w:bCs/>
        </w:rPr>
        <w:t>;”</w:t>
      </w:r>
    </w:p>
    <w:p w14:paraId="1CF35185" w14:textId="52CDE119" w:rsidR="004B258D" w:rsidRDefault="004B258D" w:rsidP="004B258D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Prepend “listen [internal IP]:80;”</w:t>
      </w:r>
    </w:p>
    <w:p w14:paraId="3F415074" w14:textId="5B095DB9" w:rsidR="004B258D" w:rsidRDefault="004B258D" w:rsidP="004B258D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Comment out other “listen *” lines</w:t>
      </w:r>
    </w:p>
    <w:p w14:paraId="115D6CD5" w14:textId="51D1BB26" w:rsidR="00EA27B4" w:rsidRPr="004B258D" w:rsidRDefault="00EA27B4" w:rsidP="004B258D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Save</w:t>
      </w:r>
    </w:p>
    <w:p w14:paraId="0823973C" w14:textId="5DF72006" w:rsidR="0019540B" w:rsidRDefault="0019540B" w:rsidP="0019540B">
      <w:pPr>
        <w:pStyle w:val="ListParagraph"/>
        <w:numPr>
          <w:ilvl w:val="1"/>
          <w:numId w:val="8"/>
        </w:numPr>
        <w:rPr>
          <w:bCs/>
        </w:rPr>
      </w:pPr>
      <w:r>
        <w:t>Enable the web server</w:t>
      </w:r>
    </w:p>
    <w:p w14:paraId="17023AFC" w14:textId="583F1C0A" w:rsidR="0019540B" w:rsidRPr="009667CB" w:rsidRDefault="0019540B" w:rsidP="0019540B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9667CB">
        <w:rPr>
          <w:b/>
        </w:rPr>
        <w:t>sudo</w:t>
      </w:r>
      <w:proofErr w:type="spellEnd"/>
      <w:r w:rsidRPr="009667CB">
        <w:rPr>
          <w:b/>
        </w:rPr>
        <w:t xml:space="preserve"> </w:t>
      </w:r>
      <w:proofErr w:type="spellStart"/>
      <w:r w:rsidRPr="009667CB">
        <w:rPr>
          <w:b/>
        </w:rPr>
        <w:t>systemctl</w:t>
      </w:r>
      <w:proofErr w:type="spellEnd"/>
      <w:r w:rsidRPr="009667CB">
        <w:rPr>
          <w:b/>
        </w:rPr>
        <w:t xml:space="preserve"> start </w:t>
      </w:r>
      <w:proofErr w:type="spellStart"/>
      <w:r w:rsidRPr="009667CB">
        <w:rPr>
          <w:b/>
        </w:rPr>
        <w:t>nginx</w:t>
      </w:r>
      <w:proofErr w:type="spellEnd"/>
    </w:p>
    <w:p w14:paraId="685B1F5B" w14:textId="14FA989D" w:rsidR="0019540B" w:rsidRDefault="0019540B" w:rsidP="0019540B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9667CB">
        <w:rPr>
          <w:b/>
        </w:rPr>
        <w:t>sudo</w:t>
      </w:r>
      <w:proofErr w:type="spellEnd"/>
      <w:r w:rsidRPr="009667CB">
        <w:rPr>
          <w:b/>
        </w:rPr>
        <w:t xml:space="preserve"> </w:t>
      </w:r>
      <w:proofErr w:type="spellStart"/>
      <w:r w:rsidRPr="009667CB">
        <w:rPr>
          <w:b/>
        </w:rPr>
        <w:t>systemctl</w:t>
      </w:r>
      <w:proofErr w:type="spellEnd"/>
      <w:r w:rsidRPr="009667CB">
        <w:rPr>
          <w:b/>
        </w:rPr>
        <w:t xml:space="preserve"> enable </w:t>
      </w:r>
      <w:proofErr w:type="spellStart"/>
      <w:r w:rsidRPr="009667CB">
        <w:rPr>
          <w:b/>
        </w:rPr>
        <w:t>nginx</w:t>
      </w:r>
      <w:proofErr w:type="spellEnd"/>
    </w:p>
    <w:p w14:paraId="6CBD80BF" w14:textId="2B02FB87" w:rsidR="000E0A58" w:rsidRDefault="000E0A58" w:rsidP="000E0A58">
      <w:pPr>
        <w:pStyle w:val="ListParagraph"/>
        <w:numPr>
          <w:ilvl w:val="2"/>
          <w:numId w:val="8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status </w:t>
      </w:r>
      <w:proofErr w:type="spellStart"/>
      <w:r>
        <w:rPr>
          <w:b/>
        </w:rPr>
        <w:t>nginx</w:t>
      </w:r>
      <w:proofErr w:type="spellEnd"/>
    </w:p>
    <w:p w14:paraId="2C7839B1" w14:textId="228A7A0B" w:rsidR="000E0A58" w:rsidRPr="000E0A58" w:rsidRDefault="000E0A58" w:rsidP="000E0A58">
      <w:pPr>
        <w:pStyle w:val="ListParagraph"/>
        <w:numPr>
          <w:ilvl w:val="1"/>
          <w:numId w:val="8"/>
        </w:numPr>
        <w:rPr>
          <w:b/>
        </w:rPr>
      </w:pPr>
      <w:r>
        <w:rPr>
          <w:bCs/>
        </w:rPr>
        <w:t>Curl to verify</w:t>
      </w:r>
    </w:p>
    <w:p w14:paraId="3578C64C" w14:textId="561A0384" w:rsidR="000E0A58" w:rsidRPr="000E0A58" w:rsidRDefault="000E0A58" w:rsidP="000E0A58">
      <w:pPr>
        <w:pStyle w:val="ListParagraph"/>
        <w:numPr>
          <w:ilvl w:val="2"/>
          <w:numId w:val="8"/>
        </w:numPr>
        <w:rPr>
          <w:b/>
        </w:rPr>
      </w:pPr>
      <w:r>
        <w:rPr>
          <w:bCs/>
        </w:rPr>
        <w:t>Curl [internal IP]</w:t>
      </w:r>
    </w:p>
    <w:p w14:paraId="3F05D3C4" w14:textId="431EA73B" w:rsidR="000E0A58" w:rsidRPr="000E0A58" w:rsidRDefault="000E0A58" w:rsidP="000E0A58">
      <w:pPr>
        <w:pStyle w:val="ListParagraph"/>
        <w:numPr>
          <w:ilvl w:val="3"/>
          <w:numId w:val="8"/>
        </w:numPr>
        <w:rPr>
          <w:b/>
        </w:rPr>
      </w:pPr>
      <w:r>
        <w:rPr>
          <w:bCs/>
        </w:rPr>
        <w:t xml:space="preserve">Should see </w:t>
      </w:r>
      <w:proofErr w:type="spellStart"/>
      <w:r>
        <w:rPr>
          <w:bCs/>
        </w:rPr>
        <w:t>centOS</w:t>
      </w:r>
      <w:proofErr w:type="spellEnd"/>
      <w:r>
        <w:rPr>
          <w:bCs/>
        </w:rPr>
        <w:t xml:space="preserve"> default homepage</w:t>
      </w:r>
    </w:p>
    <w:p w14:paraId="0A025336" w14:textId="08EE5ACD" w:rsidR="000E0A58" w:rsidRPr="000E0A58" w:rsidRDefault="000E0A58" w:rsidP="000E0A58">
      <w:pPr>
        <w:pStyle w:val="ListParagraph"/>
        <w:numPr>
          <w:ilvl w:val="2"/>
          <w:numId w:val="8"/>
        </w:numPr>
        <w:rPr>
          <w:b/>
        </w:rPr>
      </w:pPr>
      <w:r>
        <w:rPr>
          <w:bCs/>
        </w:rPr>
        <w:t>Curl [external IP]</w:t>
      </w:r>
    </w:p>
    <w:p w14:paraId="3B1E2046" w14:textId="30F67E5D" w:rsidR="000E0A58" w:rsidRPr="009667CB" w:rsidRDefault="000E0A58" w:rsidP="000E0A58">
      <w:pPr>
        <w:pStyle w:val="ListParagraph"/>
        <w:numPr>
          <w:ilvl w:val="3"/>
          <w:numId w:val="8"/>
        </w:numPr>
        <w:rPr>
          <w:b/>
        </w:rPr>
      </w:pPr>
      <w:r>
        <w:rPr>
          <w:bCs/>
        </w:rPr>
        <w:t>Should see, “curl: (7) Failed to connect to [external IP]:80; Connection refused”</w:t>
      </w:r>
    </w:p>
    <w:p w14:paraId="380C3ABA" w14:textId="072F65D4" w:rsidR="0019540B" w:rsidRDefault="00F661AC" w:rsidP="0019540B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Configure firewall to allow the connections</w:t>
      </w:r>
    </w:p>
    <w:p w14:paraId="40622718" w14:textId="26A0CABB" w:rsidR="00F661AC" w:rsidRPr="00F661AC" w:rsidRDefault="00F661AC" w:rsidP="00F661AC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F661AC">
        <w:rPr>
          <w:b/>
        </w:rPr>
        <w:t>sudo</w:t>
      </w:r>
      <w:proofErr w:type="spellEnd"/>
      <w:r w:rsidRPr="00F661AC">
        <w:rPr>
          <w:b/>
        </w:rPr>
        <w:t xml:space="preserve"> firewall-</w:t>
      </w:r>
      <w:proofErr w:type="spellStart"/>
      <w:r w:rsidRPr="00F661AC">
        <w:rPr>
          <w:b/>
        </w:rPr>
        <w:t>cmd</w:t>
      </w:r>
      <w:proofErr w:type="spellEnd"/>
      <w:r w:rsidRPr="00F661AC">
        <w:rPr>
          <w:b/>
        </w:rPr>
        <w:t xml:space="preserve"> --zone=public --permanent --add-service=http</w:t>
      </w:r>
    </w:p>
    <w:p w14:paraId="4675FD85" w14:textId="19745265" w:rsidR="00F661AC" w:rsidRPr="00F661AC" w:rsidRDefault="00F661AC" w:rsidP="00F661AC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F661AC">
        <w:rPr>
          <w:b/>
        </w:rPr>
        <w:t>sudo</w:t>
      </w:r>
      <w:proofErr w:type="spellEnd"/>
      <w:r w:rsidRPr="00F661AC">
        <w:rPr>
          <w:b/>
        </w:rPr>
        <w:t xml:space="preserve"> firewall-</w:t>
      </w:r>
      <w:proofErr w:type="spellStart"/>
      <w:r w:rsidRPr="00F661AC">
        <w:rPr>
          <w:b/>
        </w:rPr>
        <w:t>cmd</w:t>
      </w:r>
      <w:proofErr w:type="spellEnd"/>
      <w:r w:rsidRPr="00F661AC">
        <w:rPr>
          <w:b/>
        </w:rPr>
        <w:t xml:space="preserve"> --zone=public --permanent --add-service=https</w:t>
      </w:r>
    </w:p>
    <w:p w14:paraId="1DB117B7" w14:textId="3530F472" w:rsidR="000018F5" w:rsidRPr="000018F5" w:rsidRDefault="00F661AC" w:rsidP="000018F5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F661AC">
        <w:rPr>
          <w:b/>
        </w:rPr>
        <w:t>sudo</w:t>
      </w:r>
      <w:proofErr w:type="spellEnd"/>
      <w:r w:rsidRPr="00F661AC">
        <w:rPr>
          <w:b/>
        </w:rPr>
        <w:t xml:space="preserve"> firewall-</w:t>
      </w:r>
      <w:proofErr w:type="spellStart"/>
      <w:r w:rsidRPr="00F661AC">
        <w:rPr>
          <w:b/>
        </w:rPr>
        <w:t>cmd</w:t>
      </w:r>
      <w:proofErr w:type="spellEnd"/>
      <w:r w:rsidRPr="00F661AC">
        <w:rPr>
          <w:b/>
        </w:rPr>
        <w:t xml:space="preserve"> </w:t>
      </w:r>
      <w:r w:rsidR="00DA7608">
        <w:rPr>
          <w:b/>
        </w:rPr>
        <w:t>--</w:t>
      </w:r>
      <w:r w:rsidRPr="00F661AC">
        <w:rPr>
          <w:b/>
        </w:rPr>
        <w:t>reload</w:t>
      </w:r>
    </w:p>
    <w:p w14:paraId="23F73F15" w14:textId="5A13CEC2" w:rsidR="00F661AC" w:rsidRDefault="009667CB" w:rsidP="00F661AC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Create directories for the downloads to be stored</w:t>
      </w:r>
    </w:p>
    <w:p w14:paraId="44EFD5B9" w14:textId="37467BD1" w:rsidR="009667CB" w:rsidRPr="009667CB" w:rsidRDefault="00F97FFC" w:rsidP="009667CB">
      <w:pPr>
        <w:pStyle w:val="ListParagraph"/>
        <w:numPr>
          <w:ilvl w:val="2"/>
          <w:numId w:val="8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9667CB" w:rsidRPr="009667CB">
        <w:rPr>
          <w:b/>
        </w:rPr>
        <w:t>mkdir</w:t>
      </w:r>
      <w:proofErr w:type="spellEnd"/>
      <w:r w:rsidR="009667CB" w:rsidRPr="009667CB">
        <w:rPr>
          <w:b/>
        </w:rPr>
        <w:t xml:space="preserve"> -p /var/www/html/repos/{</w:t>
      </w:r>
      <w:proofErr w:type="spellStart"/>
      <w:r w:rsidR="009667CB" w:rsidRPr="009667CB">
        <w:rPr>
          <w:b/>
        </w:rPr>
        <w:t>base,centosplus,extras,updates</w:t>
      </w:r>
      <w:proofErr w:type="spellEnd"/>
      <w:r w:rsidR="009667CB" w:rsidRPr="009667CB">
        <w:rPr>
          <w:b/>
        </w:rPr>
        <w:t>}</w:t>
      </w:r>
    </w:p>
    <w:p w14:paraId="1E306086" w14:textId="4521E21E" w:rsidR="005743B0" w:rsidRDefault="00B0613D" w:rsidP="009667CB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Sync repositories to the directories we created</w:t>
      </w:r>
    </w:p>
    <w:p w14:paraId="3FEC774F" w14:textId="777CE34B" w:rsidR="006D1387" w:rsidRDefault="006D1387" w:rsidP="006D1387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If you are not already, connect to the Internet</w:t>
      </w:r>
    </w:p>
    <w:p w14:paraId="7C643606" w14:textId="3B3C3435" w:rsidR="009667CB" w:rsidRDefault="005743B0" w:rsidP="00B0613D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B0613D">
        <w:rPr>
          <w:b/>
        </w:rPr>
        <w:t>sudo</w:t>
      </w:r>
      <w:proofErr w:type="spellEnd"/>
      <w:r w:rsidRPr="00B0613D">
        <w:rPr>
          <w:b/>
        </w:rPr>
        <w:t xml:space="preserve"> </w:t>
      </w:r>
      <w:proofErr w:type="spellStart"/>
      <w:r w:rsidR="009667CB" w:rsidRPr="00B0613D">
        <w:rPr>
          <w:b/>
        </w:rPr>
        <w:t>reposync</w:t>
      </w:r>
      <w:proofErr w:type="spellEnd"/>
      <w:r w:rsidR="009667CB" w:rsidRPr="00B0613D">
        <w:rPr>
          <w:b/>
        </w:rPr>
        <w:t xml:space="preserve"> -g -l -d -m --</w:t>
      </w:r>
      <w:proofErr w:type="spellStart"/>
      <w:r w:rsidR="009667CB" w:rsidRPr="00B0613D">
        <w:rPr>
          <w:b/>
        </w:rPr>
        <w:t>repoid</w:t>
      </w:r>
      <w:proofErr w:type="spellEnd"/>
      <w:r w:rsidR="009667CB" w:rsidRPr="00B0613D">
        <w:rPr>
          <w:b/>
        </w:rPr>
        <w:t>=base --newest-only --download-metadata --</w:t>
      </w:r>
      <w:proofErr w:type="spellStart"/>
      <w:r w:rsidR="009667CB" w:rsidRPr="00B0613D">
        <w:rPr>
          <w:b/>
        </w:rPr>
        <w:t>download_path</w:t>
      </w:r>
      <w:proofErr w:type="spellEnd"/>
      <w:r w:rsidR="009667CB" w:rsidRPr="00B0613D">
        <w:rPr>
          <w:b/>
        </w:rPr>
        <w:t>=/var/www/html/repos/</w:t>
      </w:r>
    </w:p>
    <w:p w14:paraId="0FAB976B" w14:textId="7E5B112A" w:rsidR="00F97FFC" w:rsidRPr="00B0613D" w:rsidRDefault="00A05033" w:rsidP="00F97FFC">
      <w:pPr>
        <w:pStyle w:val="ListParagraph"/>
        <w:numPr>
          <w:ilvl w:val="3"/>
          <w:numId w:val="8"/>
        </w:numPr>
        <w:rPr>
          <w:b/>
        </w:rPr>
      </w:pPr>
      <w:r>
        <w:rPr>
          <w:bCs/>
        </w:rPr>
        <w:t>10-20m</w:t>
      </w:r>
      <w:r w:rsidR="003054F3">
        <w:rPr>
          <w:bCs/>
        </w:rPr>
        <w:t>; takes up ~10GB</w:t>
      </w:r>
      <w:r>
        <w:rPr>
          <w:bCs/>
        </w:rPr>
        <w:t xml:space="preserve"> (du -</w:t>
      </w:r>
      <w:proofErr w:type="spellStart"/>
      <w:r>
        <w:rPr>
          <w:bCs/>
        </w:rPr>
        <w:t>shc</w:t>
      </w:r>
      <w:proofErr w:type="spellEnd"/>
      <w:r>
        <w:rPr>
          <w:bCs/>
        </w:rPr>
        <w:t xml:space="preserve"> /var/www/html/repos/*)</w:t>
      </w:r>
    </w:p>
    <w:p w14:paraId="2B7982BC" w14:textId="544B22D6" w:rsidR="009667CB" w:rsidRDefault="005743B0" w:rsidP="00B0613D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B0613D">
        <w:rPr>
          <w:b/>
        </w:rPr>
        <w:t>sudo</w:t>
      </w:r>
      <w:proofErr w:type="spellEnd"/>
      <w:r w:rsidRPr="00B0613D">
        <w:rPr>
          <w:b/>
        </w:rPr>
        <w:t xml:space="preserve"> </w:t>
      </w:r>
      <w:proofErr w:type="spellStart"/>
      <w:r w:rsidR="009667CB" w:rsidRPr="00B0613D">
        <w:rPr>
          <w:b/>
        </w:rPr>
        <w:t>reposync</w:t>
      </w:r>
      <w:proofErr w:type="spellEnd"/>
      <w:r w:rsidR="009667CB" w:rsidRPr="00B0613D">
        <w:rPr>
          <w:b/>
        </w:rPr>
        <w:t xml:space="preserve"> -g -l -d -m --</w:t>
      </w:r>
      <w:proofErr w:type="spellStart"/>
      <w:r w:rsidR="009667CB" w:rsidRPr="00B0613D">
        <w:rPr>
          <w:b/>
        </w:rPr>
        <w:t>repoid</w:t>
      </w:r>
      <w:proofErr w:type="spellEnd"/>
      <w:r w:rsidR="009667CB" w:rsidRPr="00B0613D">
        <w:rPr>
          <w:b/>
        </w:rPr>
        <w:t>=</w:t>
      </w:r>
      <w:proofErr w:type="spellStart"/>
      <w:r w:rsidR="009667CB" w:rsidRPr="00B0613D">
        <w:rPr>
          <w:b/>
        </w:rPr>
        <w:t>centosplus</w:t>
      </w:r>
      <w:proofErr w:type="spellEnd"/>
      <w:r w:rsidR="009667CB" w:rsidRPr="00B0613D">
        <w:rPr>
          <w:b/>
        </w:rPr>
        <w:t xml:space="preserve"> --newest-only --download-metadata --</w:t>
      </w:r>
      <w:proofErr w:type="spellStart"/>
      <w:r w:rsidR="009667CB" w:rsidRPr="00B0613D">
        <w:rPr>
          <w:b/>
        </w:rPr>
        <w:t>download_path</w:t>
      </w:r>
      <w:proofErr w:type="spellEnd"/>
      <w:r w:rsidR="009667CB" w:rsidRPr="00B0613D">
        <w:rPr>
          <w:b/>
        </w:rPr>
        <w:t>=/var/www/html/repos/</w:t>
      </w:r>
    </w:p>
    <w:p w14:paraId="6184420F" w14:textId="4002D05F" w:rsidR="003054F3" w:rsidRPr="00B0613D" w:rsidRDefault="003054F3" w:rsidP="003054F3">
      <w:pPr>
        <w:pStyle w:val="ListParagraph"/>
        <w:numPr>
          <w:ilvl w:val="3"/>
          <w:numId w:val="8"/>
        </w:numPr>
        <w:rPr>
          <w:b/>
        </w:rPr>
      </w:pPr>
      <w:r>
        <w:rPr>
          <w:bCs/>
        </w:rPr>
        <w:t>&lt;</w:t>
      </w:r>
      <w:r w:rsidR="005D0CFB">
        <w:rPr>
          <w:bCs/>
        </w:rPr>
        <w:t>15</w:t>
      </w:r>
      <w:r>
        <w:rPr>
          <w:bCs/>
        </w:rPr>
        <w:t xml:space="preserve">s; takes up </w:t>
      </w:r>
      <w:r w:rsidR="005D0CFB">
        <w:rPr>
          <w:bCs/>
        </w:rPr>
        <w:t>&lt;200</w:t>
      </w:r>
      <w:r>
        <w:rPr>
          <w:bCs/>
        </w:rPr>
        <w:t>MB</w:t>
      </w:r>
    </w:p>
    <w:p w14:paraId="6F993831" w14:textId="4F301C64" w:rsidR="009667CB" w:rsidRDefault="005743B0" w:rsidP="00B0613D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B0613D">
        <w:rPr>
          <w:b/>
        </w:rPr>
        <w:t>sudo</w:t>
      </w:r>
      <w:proofErr w:type="spellEnd"/>
      <w:r w:rsidRPr="00B0613D">
        <w:rPr>
          <w:b/>
        </w:rPr>
        <w:t xml:space="preserve"> </w:t>
      </w:r>
      <w:proofErr w:type="spellStart"/>
      <w:r w:rsidR="009667CB" w:rsidRPr="00B0613D">
        <w:rPr>
          <w:b/>
        </w:rPr>
        <w:t>reposync</w:t>
      </w:r>
      <w:proofErr w:type="spellEnd"/>
      <w:r w:rsidR="009667CB" w:rsidRPr="00B0613D">
        <w:rPr>
          <w:b/>
        </w:rPr>
        <w:t xml:space="preserve"> -g -l -d -m --</w:t>
      </w:r>
      <w:proofErr w:type="spellStart"/>
      <w:r w:rsidR="009667CB" w:rsidRPr="00B0613D">
        <w:rPr>
          <w:b/>
        </w:rPr>
        <w:t>repoid</w:t>
      </w:r>
      <w:proofErr w:type="spellEnd"/>
      <w:r w:rsidR="009667CB" w:rsidRPr="00B0613D">
        <w:rPr>
          <w:b/>
        </w:rPr>
        <w:t>=extras --newest-only --download-metadata --</w:t>
      </w:r>
      <w:proofErr w:type="spellStart"/>
      <w:r w:rsidR="009667CB" w:rsidRPr="00B0613D">
        <w:rPr>
          <w:b/>
        </w:rPr>
        <w:t>download_path</w:t>
      </w:r>
      <w:proofErr w:type="spellEnd"/>
      <w:r w:rsidR="009667CB" w:rsidRPr="00B0613D">
        <w:rPr>
          <w:b/>
        </w:rPr>
        <w:t>=/var/www/html/repos/</w:t>
      </w:r>
    </w:p>
    <w:p w14:paraId="03BE05FE" w14:textId="3621AA37" w:rsidR="005D0CFB" w:rsidRPr="00B0613D" w:rsidRDefault="005D0CFB" w:rsidP="005D0CFB">
      <w:pPr>
        <w:pStyle w:val="ListParagraph"/>
        <w:numPr>
          <w:ilvl w:val="3"/>
          <w:numId w:val="8"/>
        </w:numPr>
        <w:rPr>
          <w:b/>
        </w:rPr>
      </w:pPr>
      <w:r>
        <w:rPr>
          <w:bCs/>
        </w:rPr>
        <w:t>&lt;30s; takes up ~350MB</w:t>
      </w:r>
    </w:p>
    <w:p w14:paraId="7C29772A" w14:textId="470091AC" w:rsidR="009667CB" w:rsidRDefault="005743B0" w:rsidP="00B0613D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B0613D">
        <w:rPr>
          <w:b/>
        </w:rPr>
        <w:t>sudo</w:t>
      </w:r>
      <w:proofErr w:type="spellEnd"/>
      <w:r w:rsidRPr="00B0613D">
        <w:rPr>
          <w:b/>
        </w:rPr>
        <w:t xml:space="preserve"> </w:t>
      </w:r>
      <w:proofErr w:type="spellStart"/>
      <w:r w:rsidR="009667CB" w:rsidRPr="00B0613D">
        <w:rPr>
          <w:b/>
        </w:rPr>
        <w:t>reposync</w:t>
      </w:r>
      <w:proofErr w:type="spellEnd"/>
      <w:r w:rsidR="009667CB" w:rsidRPr="00B0613D">
        <w:rPr>
          <w:b/>
        </w:rPr>
        <w:t xml:space="preserve"> -g -l -d -m --</w:t>
      </w:r>
      <w:proofErr w:type="spellStart"/>
      <w:r w:rsidR="009667CB" w:rsidRPr="00B0613D">
        <w:rPr>
          <w:b/>
        </w:rPr>
        <w:t>repoid</w:t>
      </w:r>
      <w:proofErr w:type="spellEnd"/>
      <w:r w:rsidR="009667CB" w:rsidRPr="00B0613D">
        <w:rPr>
          <w:b/>
        </w:rPr>
        <w:t>=updates --newest-only --download-metadata --</w:t>
      </w:r>
      <w:proofErr w:type="spellStart"/>
      <w:r w:rsidR="009667CB" w:rsidRPr="00B0613D">
        <w:rPr>
          <w:b/>
        </w:rPr>
        <w:t>download_path</w:t>
      </w:r>
      <w:proofErr w:type="spellEnd"/>
      <w:r w:rsidR="009667CB" w:rsidRPr="00B0613D">
        <w:rPr>
          <w:b/>
        </w:rPr>
        <w:t>=/var/www/html/repos/</w:t>
      </w:r>
    </w:p>
    <w:p w14:paraId="7BE1400F" w14:textId="2F422F99" w:rsidR="005D0CFB" w:rsidRDefault="005D0CFB" w:rsidP="005D0CFB">
      <w:pPr>
        <w:pStyle w:val="ListParagraph"/>
        <w:numPr>
          <w:ilvl w:val="3"/>
          <w:numId w:val="8"/>
        </w:numPr>
        <w:rPr>
          <w:bCs/>
        </w:rPr>
      </w:pPr>
      <w:r w:rsidRPr="005D0CFB">
        <w:rPr>
          <w:bCs/>
        </w:rPr>
        <w:t>&lt;3m; takes up ~</w:t>
      </w:r>
      <w:r w:rsidR="002B3184">
        <w:rPr>
          <w:bCs/>
        </w:rPr>
        <w:t>2GB</w:t>
      </w:r>
    </w:p>
    <w:p w14:paraId="1928BA5B" w14:textId="7081BD55" w:rsidR="00745651" w:rsidRDefault="00745651" w:rsidP="00745651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lastRenderedPageBreak/>
        <w:t xml:space="preserve">Create </w:t>
      </w:r>
      <w:proofErr w:type="spellStart"/>
      <w:r>
        <w:rPr>
          <w:bCs/>
        </w:rPr>
        <w:t>repodata</w:t>
      </w:r>
      <w:proofErr w:type="spellEnd"/>
      <w:r>
        <w:rPr>
          <w:bCs/>
        </w:rPr>
        <w:t xml:space="preserve"> for the local repositories</w:t>
      </w:r>
    </w:p>
    <w:p w14:paraId="3C494E41" w14:textId="54671C12" w:rsidR="00745651" w:rsidRPr="00DE2F6F" w:rsidRDefault="00745651" w:rsidP="00745651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DE2F6F">
        <w:rPr>
          <w:b/>
        </w:rPr>
        <w:t>sudo</w:t>
      </w:r>
      <w:proofErr w:type="spellEnd"/>
      <w:r w:rsidRPr="00DE2F6F">
        <w:rPr>
          <w:b/>
        </w:rPr>
        <w:t xml:space="preserve"> </w:t>
      </w:r>
      <w:proofErr w:type="spellStart"/>
      <w:r w:rsidRPr="00DE2F6F">
        <w:rPr>
          <w:b/>
        </w:rPr>
        <w:t>createrepo</w:t>
      </w:r>
      <w:proofErr w:type="spellEnd"/>
      <w:r w:rsidRPr="00DE2F6F">
        <w:rPr>
          <w:b/>
        </w:rPr>
        <w:t xml:space="preserve"> -g comps.xml /var/www/html/repos/base/  </w:t>
      </w:r>
    </w:p>
    <w:p w14:paraId="12ACD022" w14:textId="71DBE4DF" w:rsidR="00745651" w:rsidRDefault="00745651" w:rsidP="00745651">
      <w:pPr>
        <w:pStyle w:val="ListParagraph"/>
        <w:numPr>
          <w:ilvl w:val="3"/>
          <w:numId w:val="8"/>
        </w:numPr>
        <w:rPr>
          <w:bCs/>
        </w:rPr>
      </w:pPr>
      <w:r>
        <w:rPr>
          <w:bCs/>
        </w:rPr>
        <w:t>~1m</w:t>
      </w:r>
    </w:p>
    <w:p w14:paraId="3D0AEDC6" w14:textId="21F678A0" w:rsidR="00745651" w:rsidRPr="00DE2F6F" w:rsidRDefault="00745651" w:rsidP="00745651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DE2F6F">
        <w:rPr>
          <w:b/>
        </w:rPr>
        <w:t>sudo</w:t>
      </w:r>
      <w:proofErr w:type="spellEnd"/>
      <w:r w:rsidRPr="00DE2F6F">
        <w:rPr>
          <w:b/>
        </w:rPr>
        <w:t xml:space="preserve"> </w:t>
      </w:r>
      <w:proofErr w:type="spellStart"/>
      <w:r w:rsidRPr="00DE2F6F">
        <w:rPr>
          <w:b/>
        </w:rPr>
        <w:t>createrepo</w:t>
      </w:r>
      <w:proofErr w:type="spellEnd"/>
      <w:r w:rsidRPr="00DE2F6F">
        <w:rPr>
          <w:b/>
        </w:rPr>
        <w:t xml:space="preserve"> -g comps.xml /var/www/html/repos/</w:t>
      </w:r>
      <w:proofErr w:type="spellStart"/>
      <w:r w:rsidRPr="00DE2F6F">
        <w:rPr>
          <w:b/>
        </w:rPr>
        <w:t>centosplus</w:t>
      </w:r>
      <w:proofErr w:type="spellEnd"/>
      <w:r w:rsidRPr="00DE2F6F">
        <w:rPr>
          <w:b/>
        </w:rPr>
        <w:t>/</w:t>
      </w:r>
    </w:p>
    <w:p w14:paraId="077E59E9" w14:textId="470355CC" w:rsidR="006B63B0" w:rsidRDefault="006B63B0" w:rsidP="006B63B0">
      <w:pPr>
        <w:pStyle w:val="ListParagraph"/>
        <w:numPr>
          <w:ilvl w:val="3"/>
          <w:numId w:val="8"/>
        </w:numPr>
        <w:rPr>
          <w:bCs/>
        </w:rPr>
      </w:pPr>
      <w:r>
        <w:rPr>
          <w:bCs/>
        </w:rPr>
        <w:t xml:space="preserve">If this fails, remove </w:t>
      </w:r>
      <w:r w:rsidRPr="006B63B0">
        <w:rPr>
          <w:b/>
        </w:rPr>
        <w:t>-g comps.xml</w:t>
      </w:r>
      <w:r>
        <w:rPr>
          <w:bCs/>
        </w:rPr>
        <w:t xml:space="preserve">. It depends if </w:t>
      </w:r>
      <w:proofErr w:type="spellStart"/>
      <w:r w:rsidRPr="006B63B0">
        <w:rPr>
          <w:b/>
        </w:rPr>
        <w:t>reposync</w:t>
      </w:r>
      <w:proofErr w:type="spellEnd"/>
      <w:r>
        <w:rPr>
          <w:bCs/>
        </w:rPr>
        <w:t xml:space="preserve"> was able to download one or not.</w:t>
      </w:r>
    </w:p>
    <w:p w14:paraId="2B3A0831" w14:textId="2A41D011" w:rsidR="006B63B0" w:rsidRPr="006B63B0" w:rsidRDefault="006B63B0" w:rsidP="006B63B0">
      <w:pPr>
        <w:pStyle w:val="ListParagraph"/>
        <w:numPr>
          <w:ilvl w:val="4"/>
          <w:numId w:val="8"/>
        </w:numPr>
        <w:rPr>
          <w:b/>
        </w:rPr>
      </w:pPr>
      <w:proofErr w:type="spellStart"/>
      <w:r w:rsidRPr="006B63B0">
        <w:rPr>
          <w:b/>
        </w:rPr>
        <w:t>sudo</w:t>
      </w:r>
      <w:proofErr w:type="spellEnd"/>
      <w:r w:rsidRPr="006B63B0">
        <w:rPr>
          <w:b/>
        </w:rPr>
        <w:t xml:space="preserve"> </w:t>
      </w:r>
      <w:proofErr w:type="spellStart"/>
      <w:r w:rsidRPr="006B63B0">
        <w:rPr>
          <w:b/>
        </w:rPr>
        <w:t>createrepo</w:t>
      </w:r>
      <w:proofErr w:type="spellEnd"/>
      <w:r w:rsidRPr="006B63B0">
        <w:rPr>
          <w:b/>
        </w:rPr>
        <w:t xml:space="preserve"> /var/www/html/repos/</w:t>
      </w:r>
      <w:proofErr w:type="spellStart"/>
      <w:r w:rsidRPr="006B63B0">
        <w:rPr>
          <w:b/>
        </w:rPr>
        <w:t>centosplus</w:t>
      </w:r>
      <w:proofErr w:type="spellEnd"/>
      <w:r w:rsidRPr="006B63B0">
        <w:rPr>
          <w:b/>
        </w:rPr>
        <w:t>/</w:t>
      </w:r>
    </w:p>
    <w:p w14:paraId="04157643" w14:textId="677563F4" w:rsidR="00745651" w:rsidRPr="006B63B0" w:rsidRDefault="00745651" w:rsidP="00745651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6B63B0">
        <w:rPr>
          <w:b/>
        </w:rPr>
        <w:t>sudo</w:t>
      </w:r>
      <w:proofErr w:type="spellEnd"/>
      <w:r w:rsidRPr="006B63B0">
        <w:rPr>
          <w:b/>
        </w:rPr>
        <w:t xml:space="preserve"> </w:t>
      </w:r>
      <w:proofErr w:type="spellStart"/>
      <w:r w:rsidRPr="006B63B0">
        <w:rPr>
          <w:b/>
        </w:rPr>
        <w:t>createrepo</w:t>
      </w:r>
      <w:proofErr w:type="spellEnd"/>
      <w:r w:rsidRPr="006B63B0">
        <w:rPr>
          <w:b/>
        </w:rPr>
        <w:t xml:space="preserve"> -g comps.xml /var/www/html/repos/extras/</w:t>
      </w:r>
    </w:p>
    <w:p w14:paraId="49B6A15A" w14:textId="77777777" w:rsidR="006B63B0" w:rsidRDefault="006B63B0" w:rsidP="006B63B0">
      <w:pPr>
        <w:pStyle w:val="ListParagraph"/>
        <w:numPr>
          <w:ilvl w:val="3"/>
          <w:numId w:val="8"/>
        </w:numPr>
        <w:rPr>
          <w:bCs/>
        </w:rPr>
      </w:pPr>
      <w:r>
        <w:rPr>
          <w:bCs/>
        </w:rPr>
        <w:t xml:space="preserve">If this fails, remove </w:t>
      </w:r>
      <w:r w:rsidRPr="006B63B0">
        <w:rPr>
          <w:b/>
        </w:rPr>
        <w:t>-g comps.xml</w:t>
      </w:r>
      <w:r>
        <w:rPr>
          <w:bCs/>
        </w:rPr>
        <w:t xml:space="preserve">. </w:t>
      </w:r>
    </w:p>
    <w:p w14:paraId="6071EE9D" w14:textId="7E58D2B6" w:rsidR="00745651" w:rsidRPr="006B63B0" w:rsidRDefault="00745651" w:rsidP="006B63B0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6B63B0">
        <w:rPr>
          <w:b/>
        </w:rPr>
        <w:t>sudo</w:t>
      </w:r>
      <w:proofErr w:type="spellEnd"/>
      <w:r w:rsidRPr="006B63B0">
        <w:rPr>
          <w:b/>
        </w:rPr>
        <w:t xml:space="preserve"> </w:t>
      </w:r>
      <w:proofErr w:type="spellStart"/>
      <w:r w:rsidRPr="006B63B0">
        <w:rPr>
          <w:b/>
        </w:rPr>
        <w:t>createrepo</w:t>
      </w:r>
      <w:proofErr w:type="spellEnd"/>
      <w:r w:rsidRPr="006B63B0">
        <w:rPr>
          <w:b/>
        </w:rPr>
        <w:t xml:space="preserve"> -g comps.xml /var/www/html/repos/updates/</w:t>
      </w:r>
    </w:p>
    <w:p w14:paraId="309878DE" w14:textId="7E246D8D" w:rsidR="006B63B0" w:rsidRDefault="006B63B0" w:rsidP="006B63B0">
      <w:pPr>
        <w:pStyle w:val="ListParagraph"/>
        <w:numPr>
          <w:ilvl w:val="3"/>
          <w:numId w:val="8"/>
        </w:numPr>
        <w:rPr>
          <w:bCs/>
        </w:rPr>
      </w:pPr>
      <w:r>
        <w:rPr>
          <w:bCs/>
        </w:rPr>
        <w:t xml:space="preserve">If this fails, remove </w:t>
      </w:r>
      <w:r w:rsidRPr="006B63B0">
        <w:rPr>
          <w:b/>
        </w:rPr>
        <w:t>-g comps.xml</w:t>
      </w:r>
      <w:r>
        <w:rPr>
          <w:bCs/>
        </w:rPr>
        <w:t>.</w:t>
      </w:r>
    </w:p>
    <w:p w14:paraId="568BA9F1" w14:textId="09349258" w:rsidR="006B63B0" w:rsidRDefault="00216035" w:rsidP="00216035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 xml:space="preserve">Create a file to view the files via </w:t>
      </w:r>
      <w:proofErr w:type="spellStart"/>
      <w:r>
        <w:rPr>
          <w:bCs/>
        </w:rPr>
        <w:t>nginx</w:t>
      </w:r>
      <w:proofErr w:type="spellEnd"/>
    </w:p>
    <w:p w14:paraId="40DEFC95" w14:textId="227EFA1E" w:rsidR="00216035" w:rsidRPr="005C1429" w:rsidRDefault="00342A52" w:rsidP="00216035">
      <w:pPr>
        <w:pStyle w:val="ListParagraph"/>
        <w:numPr>
          <w:ilvl w:val="2"/>
          <w:numId w:val="8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="005C1429" w:rsidRPr="005C1429">
        <w:rPr>
          <w:b/>
        </w:rPr>
        <w:t>vi</w:t>
      </w:r>
      <w:r w:rsidR="00216035" w:rsidRPr="005C1429">
        <w:rPr>
          <w:b/>
        </w:rPr>
        <w:t xml:space="preserve"> /</w:t>
      </w:r>
      <w:proofErr w:type="spellStart"/>
      <w:r w:rsidR="00216035" w:rsidRPr="005C1429">
        <w:rPr>
          <w:b/>
        </w:rPr>
        <w:t>etc</w:t>
      </w:r>
      <w:proofErr w:type="spellEnd"/>
      <w:r w:rsidR="00216035" w:rsidRPr="005C1429">
        <w:rPr>
          <w:b/>
        </w:rPr>
        <w:t>/</w:t>
      </w:r>
      <w:proofErr w:type="spellStart"/>
      <w:r w:rsidR="00216035" w:rsidRPr="005C1429">
        <w:rPr>
          <w:b/>
        </w:rPr>
        <w:t>nginx</w:t>
      </w:r>
      <w:proofErr w:type="spellEnd"/>
      <w:r w:rsidR="00216035" w:rsidRPr="005C1429">
        <w:rPr>
          <w:b/>
        </w:rPr>
        <w:t>/</w:t>
      </w:r>
      <w:proofErr w:type="spellStart"/>
      <w:r w:rsidR="00216035" w:rsidRPr="005C1429">
        <w:rPr>
          <w:b/>
        </w:rPr>
        <w:t>conf.d</w:t>
      </w:r>
      <w:proofErr w:type="spellEnd"/>
      <w:r w:rsidR="00216035" w:rsidRPr="005C1429">
        <w:rPr>
          <w:b/>
        </w:rPr>
        <w:t>/</w:t>
      </w:r>
      <w:proofErr w:type="spellStart"/>
      <w:r w:rsidR="00216035" w:rsidRPr="005C1429">
        <w:rPr>
          <w:b/>
        </w:rPr>
        <w:t>repos.conf</w:t>
      </w:r>
      <w:proofErr w:type="spellEnd"/>
    </w:p>
    <w:p w14:paraId="572FFC85" w14:textId="09D4DCF8" w:rsidR="00216035" w:rsidRDefault="00216035" w:rsidP="00216035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Add the following:</w:t>
      </w:r>
    </w:p>
    <w:p w14:paraId="3B236F8A" w14:textId="77777777" w:rsidR="00216035" w:rsidRPr="00216035" w:rsidRDefault="00216035" w:rsidP="00216035">
      <w:pPr>
        <w:pStyle w:val="ListParagraph"/>
        <w:ind w:left="1800"/>
        <w:rPr>
          <w:i/>
          <w:iCs/>
        </w:rPr>
      </w:pPr>
      <w:r w:rsidRPr="00216035">
        <w:rPr>
          <w:i/>
          <w:iCs/>
        </w:rPr>
        <w:t>server {</w:t>
      </w:r>
    </w:p>
    <w:p w14:paraId="597AD9C6" w14:textId="32C67225" w:rsidR="00216035" w:rsidRDefault="00216035" w:rsidP="00216035">
      <w:pPr>
        <w:pStyle w:val="ListParagraph"/>
        <w:ind w:left="1800"/>
        <w:rPr>
          <w:i/>
          <w:iCs/>
        </w:rPr>
      </w:pPr>
      <w:r w:rsidRPr="00216035">
        <w:rPr>
          <w:i/>
          <w:iCs/>
        </w:rPr>
        <w:t xml:space="preserve">        listen   </w:t>
      </w:r>
      <w:r w:rsidR="0065361C">
        <w:rPr>
          <w:i/>
          <w:iCs/>
        </w:rPr>
        <w:t>192.168.1.1:</w:t>
      </w:r>
      <w:r w:rsidRPr="00216035">
        <w:rPr>
          <w:i/>
          <w:iCs/>
        </w:rPr>
        <w:t>80;</w:t>
      </w:r>
      <w:r w:rsidR="0065361C">
        <w:rPr>
          <w:i/>
          <w:iCs/>
        </w:rPr>
        <w:t xml:space="preserve"> # adjust to your internal IP</w:t>
      </w:r>
    </w:p>
    <w:p w14:paraId="0215B97B" w14:textId="3B455B3A" w:rsidR="0065361C" w:rsidRPr="00216035" w:rsidRDefault="0065361C" w:rsidP="00216035">
      <w:pPr>
        <w:pStyle w:val="ListParagraph"/>
        <w:ind w:left="1800"/>
        <w:rPr>
          <w:i/>
          <w:iCs/>
        </w:rPr>
      </w:pPr>
      <w:r>
        <w:rPr>
          <w:i/>
          <w:iCs/>
        </w:rPr>
        <w:t xml:space="preserve">       # listen  192.168.1.1:443; # for https</w:t>
      </w:r>
    </w:p>
    <w:p w14:paraId="59015632" w14:textId="77777777" w:rsidR="00216035" w:rsidRPr="00216035" w:rsidRDefault="00216035" w:rsidP="00216035">
      <w:pPr>
        <w:pStyle w:val="ListParagraph"/>
        <w:ind w:left="1800"/>
        <w:rPr>
          <w:i/>
          <w:iCs/>
        </w:rPr>
      </w:pPr>
      <w:r w:rsidRPr="00216035">
        <w:rPr>
          <w:i/>
          <w:iCs/>
        </w:rPr>
        <w:t xml:space="preserve">        </w:t>
      </w:r>
      <w:proofErr w:type="spellStart"/>
      <w:r w:rsidRPr="00216035">
        <w:rPr>
          <w:i/>
          <w:iCs/>
        </w:rPr>
        <w:t>server_name</w:t>
      </w:r>
      <w:proofErr w:type="spellEnd"/>
      <w:r w:rsidRPr="00216035">
        <w:rPr>
          <w:i/>
          <w:iCs/>
        </w:rPr>
        <w:t xml:space="preserve">  </w:t>
      </w:r>
      <w:proofErr w:type="spellStart"/>
      <w:r w:rsidRPr="00216035">
        <w:rPr>
          <w:i/>
          <w:iCs/>
        </w:rPr>
        <w:t>repos.test.lab</w:t>
      </w:r>
      <w:proofErr w:type="spellEnd"/>
      <w:r w:rsidRPr="00216035">
        <w:rPr>
          <w:i/>
          <w:iCs/>
        </w:rPr>
        <w:t>;</w:t>
      </w:r>
      <w:r w:rsidRPr="00216035">
        <w:rPr>
          <w:i/>
          <w:iCs/>
        </w:rPr>
        <w:tab/>
        <w:t xml:space="preserve">#change  </w:t>
      </w:r>
      <w:proofErr w:type="spellStart"/>
      <w:r w:rsidRPr="00216035">
        <w:rPr>
          <w:i/>
          <w:iCs/>
        </w:rPr>
        <w:t>test.lab</w:t>
      </w:r>
      <w:proofErr w:type="spellEnd"/>
      <w:r w:rsidRPr="00216035">
        <w:rPr>
          <w:i/>
          <w:iCs/>
        </w:rPr>
        <w:t xml:space="preserve"> to your real domain </w:t>
      </w:r>
    </w:p>
    <w:p w14:paraId="2354B121" w14:textId="77777777" w:rsidR="00216035" w:rsidRPr="00216035" w:rsidRDefault="00216035" w:rsidP="00216035">
      <w:pPr>
        <w:pStyle w:val="ListParagraph"/>
        <w:ind w:left="1800"/>
        <w:rPr>
          <w:i/>
          <w:iCs/>
        </w:rPr>
      </w:pPr>
      <w:r w:rsidRPr="00216035">
        <w:rPr>
          <w:i/>
          <w:iCs/>
        </w:rPr>
        <w:t xml:space="preserve">        root   /var/www/html/repos;</w:t>
      </w:r>
    </w:p>
    <w:p w14:paraId="031C0739" w14:textId="77777777" w:rsidR="00216035" w:rsidRPr="00216035" w:rsidRDefault="00216035" w:rsidP="00216035">
      <w:pPr>
        <w:pStyle w:val="ListParagraph"/>
        <w:ind w:left="1800"/>
        <w:rPr>
          <w:i/>
          <w:iCs/>
        </w:rPr>
      </w:pPr>
      <w:r w:rsidRPr="00216035">
        <w:rPr>
          <w:i/>
          <w:iCs/>
        </w:rPr>
        <w:t xml:space="preserve">        location / {</w:t>
      </w:r>
    </w:p>
    <w:p w14:paraId="654DCD14" w14:textId="77777777" w:rsidR="00216035" w:rsidRPr="00216035" w:rsidRDefault="00216035" w:rsidP="00216035">
      <w:pPr>
        <w:pStyle w:val="ListParagraph"/>
        <w:ind w:left="1800"/>
        <w:rPr>
          <w:i/>
          <w:iCs/>
        </w:rPr>
      </w:pPr>
      <w:r w:rsidRPr="00216035">
        <w:rPr>
          <w:i/>
          <w:iCs/>
        </w:rPr>
        <w:t xml:space="preserve">                index  </w:t>
      </w:r>
      <w:proofErr w:type="spellStart"/>
      <w:r w:rsidRPr="00216035">
        <w:rPr>
          <w:i/>
          <w:iCs/>
        </w:rPr>
        <w:t>index.php</w:t>
      </w:r>
      <w:proofErr w:type="spellEnd"/>
      <w:r w:rsidRPr="00216035">
        <w:rPr>
          <w:i/>
          <w:iCs/>
        </w:rPr>
        <w:t xml:space="preserve"> index.html index.htm;</w:t>
      </w:r>
    </w:p>
    <w:p w14:paraId="74C15B05" w14:textId="77777777" w:rsidR="00216035" w:rsidRPr="00216035" w:rsidRDefault="00216035" w:rsidP="00216035">
      <w:pPr>
        <w:pStyle w:val="ListParagraph"/>
        <w:ind w:left="1800"/>
        <w:rPr>
          <w:i/>
          <w:iCs/>
        </w:rPr>
      </w:pPr>
      <w:r w:rsidRPr="00216035">
        <w:rPr>
          <w:i/>
          <w:iCs/>
        </w:rPr>
        <w:t xml:space="preserve">                </w:t>
      </w:r>
      <w:proofErr w:type="spellStart"/>
      <w:r w:rsidRPr="00216035">
        <w:rPr>
          <w:i/>
          <w:iCs/>
        </w:rPr>
        <w:t>autoindex</w:t>
      </w:r>
      <w:proofErr w:type="spellEnd"/>
      <w:r w:rsidRPr="00216035">
        <w:rPr>
          <w:i/>
          <w:iCs/>
        </w:rPr>
        <w:t xml:space="preserve"> on;</w:t>
      </w:r>
      <w:r w:rsidRPr="00216035">
        <w:rPr>
          <w:i/>
          <w:iCs/>
        </w:rPr>
        <w:tab/>
        <w:t>#enable listing of directory index</w:t>
      </w:r>
    </w:p>
    <w:p w14:paraId="38CDCF18" w14:textId="77777777" w:rsidR="00216035" w:rsidRPr="00216035" w:rsidRDefault="00216035" w:rsidP="00216035">
      <w:pPr>
        <w:pStyle w:val="ListParagraph"/>
        <w:ind w:left="1800"/>
        <w:rPr>
          <w:i/>
          <w:iCs/>
        </w:rPr>
      </w:pPr>
      <w:r w:rsidRPr="00216035">
        <w:rPr>
          <w:i/>
          <w:iCs/>
        </w:rPr>
        <w:t xml:space="preserve">        }</w:t>
      </w:r>
    </w:p>
    <w:p w14:paraId="462DBE41" w14:textId="4A8EA45C" w:rsidR="00216035" w:rsidRPr="00216035" w:rsidRDefault="00216035" w:rsidP="00216035">
      <w:pPr>
        <w:pStyle w:val="ListParagraph"/>
        <w:ind w:left="1800"/>
        <w:rPr>
          <w:bCs/>
          <w:i/>
          <w:iCs/>
        </w:rPr>
      </w:pPr>
      <w:r w:rsidRPr="00216035">
        <w:rPr>
          <w:i/>
          <w:iCs/>
        </w:rPr>
        <w:t>}</w:t>
      </w:r>
    </w:p>
    <w:p w14:paraId="1C597EE7" w14:textId="4487EA35" w:rsidR="00216035" w:rsidRDefault="00216035" w:rsidP="00216035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Restart </w:t>
      </w:r>
      <w:proofErr w:type="spellStart"/>
      <w:r>
        <w:rPr>
          <w:bCs/>
        </w:rPr>
        <w:t>nginx</w:t>
      </w:r>
      <w:proofErr w:type="spellEnd"/>
    </w:p>
    <w:p w14:paraId="2D30C90C" w14:textId="2C69B45E" w:rsidR="00216035" w:rsidRPr="00216035" w:rsidRDefault="00216035" w:rsidP="00216035">
      <w:pPr>
        <w:pStyle w:val="ListParagraph"/>
        <w:numPr>
          <w:ilvl w:val="3"/>
          <w:numId w:val="8"/>
        </w:numPr>
        <w:rPr>
          <w:b/>
        </w:rPr>
      </w:pPr>
      <w:proofErr w:type="spellStart"/>
      <w:r w:rsidRPr="00216035">
        <w:rPr>
          <w:b/>
        </w:rPr>
        <w:t>sudo</w:t>
      </w:r>
      <w:proofErr w:type="spellEnd"/>
      <w:r w:rsidRPr="00216035">
        <w:rPr>
          <w:b/>
        </w:rPr>
        <w:t xml:space="preserve"> </w:t>
      </w:r>
      <w:proofErr w:type="spellStart"/>
      <w:r w:rsidRPr="00216035">
        <w:rPr>
          <w:b/>
        </w:rPr>
        <w:t>systemctl</w:t>
      </w:r>
      <w:proofErr w:type="spellEnd"/>
      <w:r w:rsidRPr="00216035">
        <w:rPr>
          <w:b/>
        </w:rPr>
        <w:t xml:space="preserve"> restart </w:t>
      </w:r>
      <w:proofErr w:type="spellStart"/>
      <w:r w:rsidRPr="00216035">
        <w:rPr>
          <w:b/>
        </w:rPr>
        <w:t>nginx</w:t>
      </w:r>
      <w:proofErr w:type="spellEnd"/>
    </w:p>
    <w:p w14:paraId="6E39514A" w14:textId="0808E90D" w:rsidR="00216035" w:rsidRDefault="00216035" w:rsidP="00216035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Set up Cron Job to sync repos</w:t>
      </w:r>
    </w:p>
    <w:p w14:paraId="58E13C10" w14:textId="3A7CDD8A" w:rsidR="00216035" w:rsidRDefault="00216035" w:rsidP="00216035">
      <w:pPr>
        <w:pStyle w:val="ListParagraph"/>
        <w:numPr>
          <w:ilvl w:val="2"/>
          <w:numId w:val="8"/>
        </w:numPr>
        <w:rPr>
          <w:bCs/>
        </w:rPr>
      </w:pP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vi /</w:t>
      </w:r>
      <w:proofErr w:type="spellStart"/>
      <w:r>
        <w:rPr>
          <w:bCs/>
        </w:rPr>
        <w:t>etc</w:t>
      </w:r>
      <w:proofErr w:type="spellEnd"/>
      <w:r>
        <w:rPr>
          <w:bCs/>
        </w:rPr>
        <w:t>/</w:t>
      </w:r>
      <w:proofErr w:type="spellStart"/>
      <w:r>
        <w:rPr>
          <w:bCs/>
        </w:rPr>
        <w:t>cron.daily</w:t>
      </w:r>
      <w:proofErr w:type="spellEnd"/>
      <w:r>
        <w:rPr>
          <w:bCs/>
        </w:rPr>
        <w:t>/update-</w:t>
      </w:r>
      <w:proofErr w:type="spellStart"/>
      <w:r>
        <w:rPr>
          <w:bCs/>
        </w:rPr>
        <w:t>localrepos</w:t>
      </w:r>
      <w:proofErr w:type="spellEnd"/>
    </w:p>
    <w:p w14:paraId="634BD218" w14:textId="61A6172D" w:rsidR="00216035" w:rsidRDefault="00216035" w:rsidP="00216035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Add the following</w:t>
      </w:r>
    </w:p>
    <w:p w14:paraId="020D17D4" w14:textId="77777777" w:rsidR="00216035" w:rsidRPr="00216035" w:rsidRDefault="00216035" w:rsidP="00216035">
      <w:pPr>
        <w:pStyle w:val="ListParagraph"/>
        <w:ind w:left="1800"/>
      </w:pPr>
      <w:r w:rsidRPr="00216035">
        <w:t>#!/bin/bash</w:t>
      </w:r>
    </w:p>
    <w:p w14:paraId="4B57D092" w14:textId="77777777" w:rsidR="00216035" w:rsidRPr="00216035" w:rsidRDefault="00216035" w:rsidP="00216035">
      <w:pPr>
        <w:pStyle w:val="ListParagraph"/>
        <w:ind w:left="1800"/>
      </w:pPr>
      <w:r w:rsidRPr="00216035">
        <w:t>##specify all local repositories in a single variable</w:t>
      </w:r>
    </w:p>
    <w:p w14:paraId="02E93F7F" w14:textId="77777777" w:rsidR="00216035" w:rsidRPr="00216035" w:rsidRDefault="00216035" w:rsidP="00216035">
      <w:pPr>
        <w:pStyle w:val="ListParagraph"/>
        <w:ind w:left="1800"/>
      </w:pPr>
      <w:r w:rsidRPr="00216035">
        <w:t xml:space="preserve">LOCAL_REPOS='base </w:t>
      </w:r>
      <w:proofErr w:type="spellStart"/>
      <w:r w:rsidRPr="00216035">
        <w:t>centosplus</w:t>
      </w:r>
      <w:proofErr w:type="spellEnd"/>
      <w:r w:rsidRPr="00216035">
        <w:t xml:space="preserve"> extras updates'</w:t>
      </w:r>
    </w:p>
    <w:p w14:paraId="49359612" w14:textId="77777777" w:rsidR="00216035" w:rsidRPr="00216035" w:rsidRDefault="00216035" w:rsidP="00216035">
      <w:pPr>
        <w:pStyle w:val="ListParagraph"/>
        <w:ind w:left="1800"/>
      </w:pPr>
      <w:r w:rsidRPr="00216035">
        <w:t xml:space="preserve">##a loop to update repos one at a time </w:t>
      </w:r>
    </w:p>
    <w:p w14:paraId="27CB0D74" w14:textId="77777777" w:rsidR="00216035" w:rsidRPr="00216035" w:rsidRDefault="00216035" w:rsidP="00216035">
      <w:pPr>
        <w:pStyle w:val="ListParagraph"/>
        <w:ind w:left="1800"/>
      </w:pPr>
      <w:r w:rsidRPr="00216035">
        <w:t>for REPO in ${LOCAL_REPOS}; do</w:t>
      </w:r>
    </w:p>
    <w:p w14:paraId="33CFEE9D" w14:textId="77777777" w:rsidR="00216035" w:rsidRPr="00216035" w:rsidRDefault="00216035" w:rsidP="00216035">
      <w:pPr>
        <w:pStyle w:val="ListParagraph"/>
        <w:ind w:left="1800"/>
      </w:pPr>
      <w:proofErr w:type="spellStart"/>
      <w:r w:rsidRPr="00216035">
        <w:t>reposync</w:t>
      </w:r>
      <w:proofErr w:type="spellEnd"/>
      <w:r w:rsidRPr="00216035">
        <w:t xml:space="preserve"> -g -l -d -m --</w:t>
      </w:r>
      <w:proofErr w:type="spellStart"/>
      <w:r w:rsidRPr="00216035">
        <w:t>repoid</w:t>
      </w:r>
      <w:proofErr w:type="spellEnd"/>
      <w:r w:rsidRPr="00216035">
        <w:t>=$REPO --newest-only --download-metadata --</w:t>
      </w:r>
      <w:proofErr w:type="spellStart"/>
      <w:r w:rsidRPr="00216035">
        <w:t>download_path</w:t>
      </w:r>
      <w:proofErr w:type="spellEnd"/>
      <w:r w:rsidRPr="00216035">
        <w:t>=/var/www/html/repos/</w:t>
      </w:r>
    </w:p>
    <w:p w14:paraId="4B01BDD9" w14:textId="77777777" w:rsidR="00216035" w:rsidRPr="00216035" w:rsidRDefault="00216035" w:rsidP="00216035">
      <w:pPr>
        <w:pStyle w:val="ListParagraph"/>
        <w:ind w:left="1800"/>
      </w:pPr>
    </w:p>
    <w:p w14:paraId="1CDD0C3F" w14:textId="77777777" w:rsidR="00216035" w:rsidRPr="00216035" w:rsidRDefault="00216035" w:rsidP="00216035">
      <w:pPr>
        <w:pStyle w:val="ListParagraph"/>
        <w:ind w:left="1800"/>
      </w:pPr>
      <w:r w:rsidRPr="00216035">
        <w:t>if [ $REPO = 'base' ]</w:t>
      </w:r>
    </w:p>
    <w:p w14:paraId="672B7B44" w14:textId="77777777" w:rsidR="00216035" w:rsidRPr="00216035" w:rsidRDefault="00216035" w:rsidP="00216035">
      <w:pPr>
        <w:pStyle w:val="ListParagraph"/>
        <w:ind w:left="1800"/>
      </w:pPr>
      <w:r w:rsidRPr="00216035">
        <w:t>then</w:t>
      </w:r>
    </w:p>
    <w:p w14:paraId="0A24CA41" w14:textId="77777777" w:rsidR="00216035" w:rsidRPr="00216035" w:rsidRDefault="00216035" w:rsidP="00216035">
      <w:pPr>
        <w:pStyle w:val="ListParagraph"/>
        <w:ind w:left="1800"/>
      </w:pPr>
      <w:proofErr w:type="spellStart"/>
      <w:r w:rsidRPr="00216035">
        <w:t>createrepo</w:t>
      </w:r>
      <w:proofErr w:type="spellEnd"/>
      <w:r w:rsidRPr="00216035">
        <w:t xml:space="preserve"> -g comps.xml /var/www/html/repos/$REPO/  </w:t>
      </w:r>
    </w:p>
    <w:p w14:paraId="406FDE54" w14:textId="77777777" w:rsidR="00216035" w:rsidRPr="00216035" w:rsidRDefault="00216035" w:rsidP="00216035">
      <w:pPr>
        <w:pStyle w:val="ListParagraph"/>
        <w:ind w:left="1800"/>
      </w:pPr>
      <w:r w:rsidRPr="00216035">
        <w:t>else</w:t>
      </w:r>
    </w:p>
    <w:p w14:paraId="1EB117A1" w14:textId="77777777" w:rsidR="00216035" w:rsidRPr="00216035" w:rsidRDefault="00216035" w:rsidP="00216035">
      <w:pPr>
        <w:pStyle w:val="ListParagraph"/>
        <w:ind w:left="1800"/>
      </w:pPr>
      <w:proofErr w:type="spellStart"/>
      <w:r w:rsidRPr="00216035">
        <w:t>createrepo</w:t>
      </w:r>
      <w:proofErr w:type="spellEnd"/>
      <w:r w:rsidRPr="00216035">
        <w:t xml:space="preserve"> /var/www/html/repos/$REPO/  </w:t>
      </w:r>
    </w:p>
    <w:p w14:paraId="0AE45089" w14:textId="77777777" w:rsidR="00216035" w:rsidRPr="00216035" w:rsidRDefault="00216035" w:rsidP="00216035">
      <w:pPr>
        <w:pStyle w:val="ListParagraph"/>
        <w:ind w:left="1800"/>
      </w:pPr>
      <w:r w:rsidRPr="00216035">
        <w:t>fi</w:t>
      </w:r>
    </w:p>
    <w:p w14:paraId="60747956" w14:textId="7F0DA82D" w:rsidR="00216035" w:rsidRPr="00216035" w:rsidRDefault="00216035" w:rsidP="00216035">
      <w:pPr>
        <w:pStyle w:val="ListParagraph"/>
        <w:ind w:left="1800"/>
      </w:pPr>
      <w:r w:rsidRPr="00216035">
        <w:lastRenderedPageBreak/>
        <w:t>done</w:t>
      </w:r>
    </w:p>
    <w:p w14:paraId="0FF20D93" w14:textId="143D6E4D" w:rsidR="00216035" w:rsidRDefault="00030480" w:rsidP="00030480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Set script permissions</w:t>
      </w:r>
    </w:p>
    <w:p w14:paraId="13BD4669" w14:textId="63B8EFF6" w:rsidR="00030480" w:rsidRPr="00A25934" w:rsidRDefault="00030480" w:rsidP="00030480">
      <w:pPr>
        <w:pStyle w:val="ListParagraph"/>
        <w:numPr>
          <w:ilvl w:val="3"/>
          <w:numId w:val="8"/>
        </w:numPr>
        <w:rPr>
          <w:b/>
        </w:rPr>
      </w:pPr>
      <w:proofErr w:type="spellStart"/>
      <w:r w:rsidRPr="00A25934">
        <w:rPr>
          <w:b/>
        </w:rPr>
        <w:t>sudo</w:t>
      </w:r>
      <w:proofErr w:type="spellEnd"/>
      <w:r w:rsidRPr="00A25934">
        <w:rPr>
          <w:b/>
        </w:rPr>
        <w:t xml:space="preserve"> </w:t>
      </w:r>
      <w:proofErr w:type="spellStart"/>
      <w:r w:rsidRPr="00A25934">
        <w:rPr>
          <w:b/>
        </w:rPr>
        <w:t>chmod</w:t>
      </w:r>
      <w:proofErr w:type="spellEnd"/>
      <w:r w:rsidRPr="00A25934">
        <w:rPr>
          <w:b/>
        </w:rPr>
        <w:t xml:space="preserve"> 755 /</w:t>
      </w:r>
      <w:proofErr w:type="spellStart"/>
      <w:r w:rsidRPr="00A25934">
        <w:rPr>
          <w:b/>
        </w:rPr>
        <w:t>etc</w:t>
      </w:r>
      <w:proofErr w:type="spellEnd"/>
      <w:r w:rsidRPr="00A25934">
        <w:rPr>
          <w:b/>
        </w:rPr>
        <w:t>/</w:t>
      </w:r>
      <w:proofErr w:type="spellStart"/>
      <w:r w:rsidRPr="00A25934">
        <w:rPr>
          <w:b/>
        </w:rPr>
        <w:t>cron.daily</w:t>
      </w:r>
      <w:proofErr w:type="spellEnd"/>
      <w:r w:rsidRPr="00A25934">
        <w:rPr>
          <w:b/>
        </w:rPr>
        <w:t>/update-</w:t>
      </w:r>
      <w:proofErr w:type="spellStart"/>
      <w:r w:rsidRPr="00A25934">
        <w:rPr>
          <w:b/>
        </w:rPr>
        <w:t>localrepos</w:t>
      </w:r>
      <w:proofErr w:type="spellEnd"/>
    </w:p>
    <w:p w14:paraId="6EFC0841" w14:textId="531C058E" w:rsidR="00030480" w:rsidRDefault="00A22EFC" w:rsidP="00A22EFC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Adjust the timing</w:t>
      </w:r>
    </w:p>
    <w:p w14:paraId="750DF9B1" w14:textId="00362E83" w:rsidR="00A22EFC" w:rsidRPr="0043241A" w:rsidRDefault="005214C8" w:rsidP="00A22EFC">
      <w:pPr>
        <w:pStyle w:val="ListParagraph"/>
        <w:numPr>
          <w:ilvl w:val="3"/>
          <w:numId w:val="8"/>
        </w:numPr>
        <w:rPr>
          <w:b/>
        </w:rPr>
      </w:pPr>
      <w:proofErr w:type="spellStart"/>
      <w:r>
        <w:rPr>
          <w:b/>
        </w:rPr>
        <w:t>s</w:t>
      </w:r>
      <w:r w:rsidR="00A22EFC" w:rsidRPr="0043241A">
        <w:rPr>
          <w:b/>
        </w:rPr>
        <w:t>udo</w:t>
      </w:r>
      <w:proofErr w:type="spellEnd"/>
      <w:r w:rsidR="00A22EFC" w:rsidRPr="0043241A">
        <w:rPr>
          <w:b/>
        </w:rPr>
        <w:t xml:space="preserve"> vi /</w:t>
      </w:r>
      <w:proofErr w:type="spellStart"/>
      <w:r w:rsidR="00A22EFC" w:rsidRPr="0043241A">
        <w:rPr>
          <w:b/>
        </w:rPr>
        <w:t>etc</w:t>
      </w:r>
      <w:proofErr w:type="spellEnd"/>
      <w:r w:rsidR="00A22EFC" w:rsidRPr="0043241A">
        <w:rPr>
          <w:b/>
        </w:rPr>
        <w:t>/</w:t>
      </w:r>
      <w:proofErr w:type="spellStart"/>
      <w:r w:rsidR="00A22EFC" w:rsidRPr="0043241A">
        <w:rPr>
          <w:b/>
        </w:rPr>
        <w:t>anacrontab</w:t>
      </w:r>
      <w:proofErr w:type="spellEnd"/>
    </w:p>
    <w:p w14:paraId="0A2642FC" w14:textId="5AE92334" w:rsidR="00A22EFC" w:rsidRPr="00A22EFC" w:rsidRDefault="00A22EFC" w:rsidP="00A22EFC">
      <w:pPr>
        <w:pStyle w:val="ListParagraph"/>
        <w:numPr>
          <w:ilvl w:val="4"/>
          <w:numId w:val="8"/>
        </w:numPr>
      </w:pPr>
      <w:r>
        <w:rPr>
          <w:bCs/>
        </w:rPr>
        <w:t>RANDOM_DELAY=0</w:t>
      </w:r>
    </w:p>
    <w:p w14:paraId="514379F4" w14:textId="01D6128E" w:rsidR="00A22EFC" w:rsidRDefault="00A22EFC" w:rsidP="00A22EFC">
      <w:pPr>
        <w:pStyle w:val="ListParagraph"/>
        <w:numPr>
          <w:ilvl w:val="4"/>
          <w:numId w:val="8"/>
        </w:numPr>
        <w:rPr>
          <w:bCs/>
        </w:rPr>
      </w:pPr>
      <w:proofErr w:type="spellStart"/>
      <w:r>
        <w:rPr>
          <w:bCs/>
        </w:rPr>
        <w:t>START_hours_range</w:t>
      </w:r>
      <w:proofErr w:type="spellEnd"/>
      <w:r>
        <w:rPr>
          <w:bCs/>
        </w:rPr>
        <w:t>=16-4</w:t>
      </w:r>
    </w:p>
    <w:p w14:paraId="0C927149" w14:textId="3CF86E8A" w:rsidR="00A22EFC" w:rsidRDefault="00A22EFC" w:rsidP="00A22EFC">
      <w:pPr>
        <w:pStyle w:val="ListParagraph"/>
        <w:numPr>
          <w:ilvl w:val="5"/>
          <w:numId w:val="8"/>
        </w:numPr>
        <w:rPr>
          <w:bCs/>
        </w:rPr>
      </w:pPr>
      <w:r>
        <w:rPr>
          <w:bCs/>
        </w:rPr>
        <w:t>6pm – 4am</w:t>
      </w:r>
    </w:p>
    <w:p w14:paraId="21B56626" w14:textId="7AFAE2D3" w:rsidR="00A22EFC" w:rsidRDefault="00A22EFC" w:rsidP="00A22EFC">
      <w:pPr>
        <w:pStyle w:val="ListParagraph"/>
        <w:numPr>
          <w:ilvl w:val="4"/>
          <w:numId w:val="8"/>
        </w:numPr>
        <w:rPr>
          <w:bCs/>
        </w:rPr>
      </w:pPr>
      <w:proofErr w:type="spellStart"/>
      <w:r>
        <w:rPr>
          <w:bCs/>
        </w:rPr>
        <w:t>Cron.daily’s</w:t>
      </w:r>
      <w:proofErr w:type="spellEnd"/>
      <w:r>
        <w:rPr>
          <w:bCs/>
        </w:rPr>
        <w:t xml:space="preserve"> delay in minutes (2</w:t>
      </w:r>
      <w:r w:rsidRPr="00A22EFC">
        <w:rPr>
          <w:bCs/>
          <w:vertAlign w:val="superscript"/>
        </w:rPr>
        <w:t>nd</w:t>
      </w:r>
      <w:r>
        <w:rPr>
          <w:bCs/>
        </w:rPr>
        <w:t xml:space="preserve"> column) set to 0</w:t>
      </w:r>
    </w:p>
    <w:p w14:paraId="05DCC2C0" w14:textId="5AAAC9B6" w:rsidR="0043241A" w:rsidRDefault="009852ED" w:rsidP="004324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Monitor </w:t>
      </w:r>
      <w:r w:rsidRPr="009852ED">
        <w:rPr>
          <w:bCs/>
          <w:i/>
          <w:iCs/>
        </w:rPr>
        <w:t>/var/spool/</w:t>
      </w:r>
      <w:proofErr w:type="spellStart"/>
      <w:r w:rsidRPr="009852ED">
        <w:rPr>
          <w:bCs/>
          <w:i/>
          <w:iCs/>
        </w:rPr>
        <w:t>anacron</w:t>
      </w:r>
      <w:proofErr w:type="spellEnd"/>
      <w:r>
        <w:rPr>
          <w:bCs/>
        </w:rPr>
        <w:t xml:space="preserve"> for timestamps</w:t>
      </w:r>
    </w:p>
    <w:p w14:paraId="650934C4" w14:textId="61525246" w:rsidR="009852ED" w:rsidRDefault="009852ED" w:rsidP="009852ED">
      <w:pPr>
        <w:pStyle w:val="ListParagraph"/>
        <w:numPr>
          <w:ilvl w:val="3"/>
          <w:numId w:val="8"/>
        </w:numPr>
        <w:rPr>
          <w:bCs/>
        </w:rPr>
      </w:pPr>
      <w:r>
        <w:rPr>
          <w:bCs/>
        </w:rPr>
        <w:t>You can test it via the following command</w:t>
      </w:r>
    </w:p>
    <w:p w14:paraId="6CF21EA6" w14:textId="2E2B282A" w:rsidR="009852ED" w:rsidRPr="009F1C15" w:rsidRDefault="009852ED" w:rsidP="009852ED">
      <w:pPr>
        <w:pStyle w:val="ListParagraph"/>
        <w:numPr>
          <w:ilvl w:val="4"/>
          <w:numId w:val="8"/>
        </w:numPr>
        <w:rPr>
          <w:b/>
        </w:rPr>
      </w:pPr>
      <w:proofErr w:type="spellStart"/>
      <w:r w:rsidRPr="009F1C15">
        <w:rPr>
          <w:b/>
        </w:rPr>
        <w:t>sudo</w:t>
      </w:r>
      <w:proofErr w:type="spellEnd"/>
      <w:r w:rsidRPr="009F1C15">
        <w:rPr>
          <w:b/>
        </w:rPr>
        <w:t xml:space="preserve"> </w:t>
      </w:r>
      <w:proofErr w:type="spellStart"/>
      <w:r w:rsidRPr="009F1C15">
        <w:rPr>
          <w:b/>
        </w:rPr>
        <w:t>anacron</w:t>
      </w:r>
      <w:proofErr w:type="spellEnd"/>
      <w:r w:rsidRPr="009F1C15">
        <w:rPr>
          <w:b/>
        </w:rPr>
        <w:t xml:space="preserve"> -</w:t>
      </w:r>
      <w:proofErr w:type="spellStart"/>
      <w:r w:rsidRPr="009F1C15">
        <w:rPr>
          <w:b/>
        </w:rPr>
        <w:t>fn</w:t>
      </w:r>
      <w:proofErr w:type="spellEnd"/>
      <w:r w:rsidRPr="009F1C15">
        <w:rPr>
          <w:b/>
        </w:rPr>
        <w:t xml:space="preserve"> </w:t>
      </w:r>
      <w:proofErr w:type="spellStart"/>
      <w:r w:rsidRPr="009F1C15">
        <w:rPr>
          <w:b/>
        </w:rPr>
        <w:t>cron.daily</w:t>
      </w:r>
      <w:proofErr w:type="spellEnd"/>
    </w:p>
    <w:p w14:paraId="48B099D7" w14:textId="61A619D1" w:rsidR="009852ED" w:rsidRDefault="000018F5" w:rsidP="000018F5">
      <w:pPr>
        <w:pStyle w:val="ListParagraph"/>
        <w:numPr>
          <w:ilvl w:val="1"/>
          <w:numId w:val="8"/>
        </w:numPr>
      </w:pPr>
      <w:r>
        <w:t xml:space="preserve">Restore default </w:t>
      </w:r>
      <w:proofErr w:type="spellStart"/>
      <w:r>
        <w:t>SELinux</w:t>
      </w:r>
      <w:proofErr w:type="spellEnd"/>
      <w:r>
        <w:t xml:space="preserve"> context to allow client access</w:t>
      </w:r>
    </w:p>
    <w:p w14:paraId="384E8424" w14:textId="3B0D6AD7" w:rsidR="000018F5" w:rsidRPr="000018F5" w:rsidRDefault="000018F5" w:rsidP="000018F5">
      <w:pPr>
        <w:pStyle w:val="ListParagraph"/>
        <w:numPr>
          <w:ilvl w:val="2"/>
          <w:numId w:val="8"/>
        </w:numPr>
        <w:rPr>
          <w:b/>
          <w:bCs/>
        </w:rPr>
      </w:pPr>
      <w:proofErr w:type="spellStart"/>
      <w:r>
        <w:rPr>
          <w:b/>
          <w:bCs/>
        </w:rPr>
        <w:t>s</w:t>
      </w:r>
      <w:r w:rsidRPr="000018F5">
        <w:rPr>
          <w:b/>
          <w:bCs/>
        </w:rPr>
        <w:t>udo</w:t>
      </w:r>
      <w:proofErr w:type="spellEnd"/>
      <w:r w:rsidRPr="000018F5">
        <w:rPr>
          <w:b/>
          <w:bCs/>
        </w:rPr>
        <w:t xml:space="preserve"> </w:t>
      </w:r>
      <w:proofErr w:type="spellStart"/>
      <w:r w:rsidRPr="000018F5">
        <w:rPr>
          <w:b/>
          <w:bCs/>
        </w:rPr>
        <w:t>restorecon</w:t>
      </w:r>
      <w:proofErr w:type="spellEnd"/>
      <w:r w:rsidRPr="000018F5">
        <w:rPr>
          <w:b/>
          <w:bCs/>
        </w:rPr>
        <w:t xml:space="preserve"> -R /var/www/html</w:t>
      </w:r>
    </w:p>
    <w:p w14:paraId="7F6967A8" w14:textId="1AF3523C" w:rsidR="006955F3" w:rsidRDefault="006955F3" w:rsidP="006955F3">
      <w:pPr>
        <w:pStyle w:val="ListParagraph"/>
        <w:numPr>
          <w:ilvl w:val="0"/>
          <w:numId w:val="8"/>
        </w:numPr>
        <w:rPr>
          <w:bCs/>
        </w:rPr>
      </w:pPr>
      <w:r>
        <w:t>Client-side</w:t>
      </w:r>
    </w:p>
    <w:p w14:paraId="01CA4A6D" w14:textId="7E267851" w:rsidR="00E27FB5" w:rsidRDefault="00E27FB5" w:rsidP="00E27FB5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Add the repo</w:t>
      </w:r>
    </w:p>
    <w:p w14:paraId="03A68DDC" w14:textId="24E2C1ED" w:rsidR="00E27FB5" w:rsidRPr="000F5E61" w:rsidRDefault="00E27FB5" w:rsidP="00E27FB5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0F5E61">
        <w:rPr>
          <w:b/>
        </w:rPr>
        <w:t>sudo</w:t>
      </w:r>
      <w:proofErr w:type="spellEnd"/>
      <w:r w:rsidRPr="000F5E61">
        <w:rPr>
          <w:b/>
        </w:rPr>
        <w:t xml:space="preserve"> vi /</w:t>
      </w:r>
      <w:proofErr w:type="spellStart"/>
      <w:r w:rsidRPr="000F5E61">
        <w:rPr>
          <w:b/>
        </w:rPr>
        <w:t>etc</w:t>
      </w:r>
      <w:proofErr w:type="spellEnd"/>
      <w:r w:rsidRPr="000F5E61">
        <w:rPr>
          <w:b/>
        </w:rPr>
        <w:t>/</w:t>
      </w:r>
      <w:proofErr w:type="spellStart"/>
      <w:r w:rsidRPr="000F5E61">
        <w:rPr>
          <w:b/>
        </w:rPr>
        <w:t>yum.repos.d</w:t>
      </w:r>
      <w:proofErr w:type="spellEnd"/>
      <w:r w:rsidRPr="000F5E61">
        <w:rPr>
          <w:b/>
        </w:rPr>
        <w:t>/local-</w:t>
      </w:r>
      <w:proofErr w:type="spellStart"/>
      <w:r w:rsidRPr="000F5E61">
        <w:rPr>
          <w:b/>
        </w:rPr>
        <w:t>repos.repo</w:t>
      </w:r>
      <w:proofErr w:type="spellEnd"/>
    </w:p>
    <w:p w14:paraId="2DBABCA6" w14:textId="35605D6F" w:rsidR="00E27FB5" w:rsidRDefault="00E27FB5" w:rsidP="00E27FB5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Paste the following contents:</w:t>
      </w:r>
    </w:p>
    <w:p w14:paraId="6BD921A6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r w:rsidRPr="000E3205">
        <w:rPr>
          <w:i/>
          <w:iCs/>
        </w:rPr>
        <w:t>[local-base]</w:t>
      </w:r>
    </w:p>
    <w:p w14:paraId="03ECCA41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r w:rsidRPr="000E3205">
        <w:rPr>
          <w:i/>
          <w:iCs/>
        </w:rPr>
        <w:t>name=CentOS Base</w:t>
      </w:r>
    </w:p>
    <w:p w14:paraId="2E17D749" w14:textId="252FC61C" w:rsidR="00E27FB5" w:rsidRPr="000E3205" w:rsidRDefault="00E27FB5" w:rsidP="00E27FB5">
      <w:pPr>
        <w:pStyle w:val="ListParagraph"/>
        <w:ind w:left="2160"/>
        <w:rPr>
          <w:i/>
          <w:iCs/>
        </w:rPr>
      </w:pPr>
      <w:proofErr w:type="spellStart"/>
      <w:r w:rsidRPr="000E3205">
        <w:rPr>
          <w:i/>
          <w:iCs/>
        </w:rPr>
        <w:t>baseurl</w:t>
      </w:r>
      <w:proofErr w:type="spellEnd"/>
      <w:r w:rsidRPr="000E3205">
        <w:rPr>
          <w:i/>
          <w:iCs/>
        </w:rPr>
        <w:t>=http://</w:t>
      </w:r>
      <w:r w:rsidRPr="000E3205">
        <w:rPr>
          <w:bCs/>
          <w:i/>
          <w:iCs/>
        </w:rPr>
        <w:t>192.168.88.5</w:t>
      </w:r>
      <w:r w:rsidRPr="000E3205">
        <w:rPr>
          <w:i/>
          <w:iCs/>
        </w:rPr>
        <w:t>/base/</w:t>
      </w:r>
    </w:p>
    <w:p w14:paraId="63AAE3C9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proofErr w:type="spellStart"/>
      <w:r w:rsidRPr="000E3205">
        <w:rPr>
          <w:i/>
          <w:iCs/>
        </w:rPr>
        <w:t>gpgcheck</w:t>
      </w:r>
      <w:proofErr w:type="spellEnd"/>
      <w:r w:rsidRPr="000E3205">
        <w:rPr>
          <w:i/>
          <w:iCs/>
        </w:rPr>
        <w:t>=0</w:t>
      </w:r>
    </w:p>
    <w:p w14:paraId="2DF16ED0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r w:rsidRPr="000E3205">
        <w:rPr>
          <w:i/>
          <w:iCs/>
        </w:rPr>
        <w:t>enabled=1</w:t>
      </w:r>
    </w:p>
    <w:p w14:paraId="2234DE68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</w:p>
    <w:p w14:paraId="61450223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r w:rsidRPr="000E3205">
        <w:rPr>
          <w:i/>
          <w:iCs/>
        </w:rPr>
        <w:t>[local-</w:t>
      </w:r>
      <w:proofErr w:type="spellStart"/>
      <w:r w:rsidRPr="000E3205">
        <w:rPr>
          <w:i/>
          <w:iCs/>
        </w:rPr>
        <w:t>centosplus</w:t>
      </w:r>
      <w:proofErr w:type="spellEnd"/>
      <w:r w:rsidRPr="000E3205">
        <w:rPr>
          <w:i/>
          <w:iCs/>
        </w:rPr>
        <w:t>]</w:t>
      </w:r>
    </w:p>
    <w:p w14:paraId="2F6FE80F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r w:rsidRPr="000E3205">
        <w:rPr>
          <w:i/>
          <w:iCs/>
        </w:rPr>
        <w:t xml:space="preserve">name=CentOS </w:t>
      </w:r>
      <w:proofErr w:type="spellStart"/>
      <w:r w:rsidRPr="000E3205">
        <w:rPr>
          <w:i/>
          <w:iCs/>
        </w:rPr>
        <w:t>CentOSPlus</w:t>
      </w:r>
      <w:proofErr w:type="spellEnd"/>
    </w:p>
    <w:p w14:paraId="73265E23" w14:textId="77CDE49F" w:rsidR="00E27FB5" w:rsidRPr="000E3205" w:rsidRDefault="00E27FB5" w:rsidP="00E27FB5">
      <w:pPr>
        <w:pStyle w:val="ListParagraph"/>
        <w:ind w:left="2160"/>
        <w:rPr>
          <w:i/>
          <w:iCs/>
        </w:rPr>
      </w:pPr>
      <w:proofErr w:type="spellStart"/>
      <w:r w:rsidRPr="000E3205">
        <w:rPr>
          <w:i/>
          <w:iCs/>
        </w:rPr>
        <w:t>baseurl</w:t>
      </w:r>
      <w:proofErr w:type="spellEnd"/>
      <w:r w:rsidRPr="000E3205">
        <w:rPr>
          <w:i/>
          <w:iCs/>
        </w:rPr>
        <w:t>=http://</w:t>
      </w:r>
      <w:r w:rsidRPr="000E3205">
        <w:rPr>
          <w:bCs/>
          <w:i/>
          <w:iCs/>
        </w:rPr>
        <w:t>192.168.88.5</w:t>
      </w:r>
      <w:r w:rsidRPr="000E3205">
        <w:rPr>
          <w:i/>
          <w:iCs/>
        </w:rPr>
        <w:t>/centosplus/</w:t>
      </w:r>
    </w:p>
    <w:p w14:paraId="21F66AFD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proofErr w:type="spellStart"/>
      <w:r w:rsidRPr="000E3205">
        <w:rPr>
          <w:i/>
          <w:iCs/>
        </w:rPr>
        <w:t>gpgcheck</w:t>
      </w:r>
      <w:proofErr w:type="spellEnd"/>
      <w:r w:rsidRPr="000E3205">
        <w:rPr>
          <w:i/>
          <w:iCs/>
        </w:rPr>
        <w:t>=0</w:t>
      </w:r>
    </w:p>
    <w:p w14:paraId="05733292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r w:rsidRPr="000E3205">
        <w:rPr>
          <w:i/>
          <w:iCs/>
        </w:rPr>
        <w:t>enabled=1</w:t>
      </w:r>
    </w:p>
    <w:p w14:paraId="2F67C988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</w:p>
    <w:p w14:paraId="3BAB2C9D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r w:rsidRPr="000E3205">
        <w:rPr>
          <w:i/>
          <w:iCs/>
        </w:rPr>
        <w:t>[local-extras]</w:t>
      </w:r>
    </w:p>
    <w:p w14:paraId="30DB6471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r w:rsidRPr="000E3205">
        <w:rPr>
          <w:i/>
          <w:iCs/>
        </w:rPr>
        <w:t>name=CentOS Extras</w:t>
      </w:r>
    </w:p>
    <w:p w14:paraId="6BA921FC" w14:textId="30C89DC6" w:rsidR="00E27FB5" w:rsidRPr="000E3205" w:rsidRDefault="00E27FB5" w:rsidP="00E27FB5">
      <w:pPr>
        <w:pStyle w:val="ListParagraph"/>
        <w:ind w:left="2160"/>
        <w:rPr>
          <w:i/>
          <w:iCs/>
        </w:rPr>
      </w:pPr>
      <w:proofErr w:type="spellStart"/>
      <w:r w:rsidRPr="000E3205">
        <w:rPr>
          <w:i/>
          <w:iCs/>
        </w:rPr>
        <w:t>baseurl</w:t>
      </w:r>
      <w:proofErr w:type="spellEnd"/>
      <w:r w:rsidRPr="000E3205">
        <w:rPr>
          <w:i/>
          <w:iCs/>
        </w:rPr>
        <w:t>=http://</w:t>
      </w:r>
      <w:r w:rsidRPr="000E3205">
        <w:rPr>
          <w:bCs/>
          <w:i/>
          <w:iCs/>
        </w:rPr>
        <w:t>192.168.88.5</w:t>
      </w:r>
      <w:r w:rsidRPr="000E3205">
        <w:rPr>
          <w:i/>
          <w:iCs/>
        </w:rPr>
        <w:t>/extras/</w:t>
      </w:r>
    </w:p>
    <w:p w14:paraId="52899FB4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proofErr w:type="spellStart"/>
      <w:r w:rsidRPr="000E3205">
        <w:rPr>
          <w:i/>
          <w:iCs/>
        </w:rPr>
        <w:t>gpgcheck</w:t>
      </w:r>
      <w:proofErr w:type="spellEnd"/>
      <w:r w:rsidRPr="000E3205">
        <w:rPr>
          <w:i/>
          <w:iCs/>
        </w:rPr>
        <w:t>=0</w:t>
      </w:r>
    </w:p>
    <w:p w14:paraId="04C0B09C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r w:rsidRPr="000E3205">
        <w:rPr>
          <w:i/>
          <w:iCs/>
        </w:rPr>
        <w:t>enabled=1</w:t>
      </w:r>
    </w:p>
    <w:p w14:paraId="6F43F995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</w:p>
    <w:p w14:paraId="1DCAA9B7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r w:rsidRPr="000E3205">
        <w:rPr>
          <w:i/>
          <w:iCs/>
        </w:rPr>
        <w:t>[local-updates]</w:t>
      </w:r>
    </w:p>
    <w:p w14:paraId="02DD8A35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r w:rsidRPr="000E3205">
        <w:rPr>
          <w:i/>
          <w:iCs/>
        </w:rPr>
        <w:t>name=CentOS Updates</w:t>
      </w:r>
    </w:p>
    <w:p w14:paraId="080BB3A0" w14:textId="1B599211" w:rsidR="00E27FB5" w:rsidRPr="000E3205" w:rsidRDefault="00E27FB5" w:rsidP="00E27FB5">
      <w:pPr>
        <w:pStyle w:val="ListParagraph"/>
        <w:ind w:left="2160"/>
        <w:rPr>
          <w:i/>
          <w:iCs/>
        </w:rPr>
      </w:pPr>
      <w:proofErr w:type="spellStart"/>
      <w:r w:rsidRPr="000E3205">
        <w:rPr>
          <w:i/>
          <w:iCs/>
        </w:rPr>
        <w:t>baseurl</w:t>
      </w:r>
      <w:proofErr w:type="spellEnd"/>
      <w:r w:rsidRPr="000E3205">
        <w:rPr>
          <w:i/>
          <w:iCs/>
        </w:rPr>
        <w:t>=http://</w:t>
      </w:r>
      <w:r w:rsidRPr="000E3205">
        <w:rPr>
          <w:bCs/>
          <w:i/>
          <w:iCs/>
        </w:rPr>
        <w:t>192.168.88.5</w:t>
      </w:r>
      <w:r w:rsidRPr="000E3205">
        <w:rPr>
          <w:i/>
          <w:iCs/>
        </w:rPr>
        <w:t>/updates/</w:t>
      </w:r>
    </w:p>
    <w:p w14:paraId="43F6C696" w14:textId="77777777" w:rsidR="00E27FB5" w:rsidRPr="000E3205" w:rsidRDefault="00E27FB5" w:rsidP="00E27FB5">
      <w:pPr>
        <w:pStyle w:val="ListParagraph"/>
        <w:ind w:left="2160"/>
        <w:rPr>
          <w:i/>
          <w:iCs/>
        </w:rPr>
      </w:pPr>
      <w:proofErr w:type="spellStart"/>
      <w:r w:rsidRPr="000E3205">
        <w:rPr>
          <w:i/>
          <w:iCs/>
        </w:rPr>
        <w:t>gpgcheck</w:t>
      </w:r>
      <w:proofErr w:type="spellEnd"/>
      <w:r w:rsidRPr="000E3205">
        <w:rPr>
          <w:i/>
          <w:iCs/>
        </w:rPr>
        <w:t>=0</w:t>
      </w:r>
    </w:p>
    <w:p w14:paraId="4CED28FD" w14:textId="70F31BCC" w:rsidR="00E27FB5" w:rsidRPr="000E3205" w:rsidRDefault="00E27FB5" w:rsidP="00E27FB5">
      <w:pPr>
        <w:pStyle w:val="ListParagraph"/>
        <w:ind w:left="2160"/>
        <w:rPr>
          <w:bCs/>
          <w:i/>
          <w:iCs/>
        </w:rPr>
      </w:pPr>
      <w:r w:rsidRPr="000E3205">
        <w:rPr>
          <w:i/>
          <w:iCs/>
        </w:rPr>
        <w:t>enabled=1</w:t>
      </w:r>
    </w:p>
    <w:p w14:paraId="7BEBFC24" w14:textId="2D50800B" w:rsidR="005319F5" w:rsidRDefault="005319F5" w:rsidP="005319F5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Verify they were added properly</w:t>
      </w:r>
    </w:p>
    <w:p w14:paraId="044D0443" w14:textId="2C7A79A0" w:rsidR="005319F5" w:rsidRPr="005319F5" w:rsidRDefault="005319F5" w:rsidP="005319F5">
      <w:pPr>
        <w:pStyle w:val="ListParagraph"/>
        <w:numPr>
          <w:ilvl w:val="3"/>
          <w:numId w:val="8"/>
        </w:numPr>
        <w:rPr>
          <w:b/>
        </w:rPr>
      </w:pPr>
      <w:proofErr w:type="spellStart"/>
      <w:r>
        <w:rPr>
          <w:b/>
        </w:rPr>
        <w:t>s</w:t>
      </w:r>
      <w:r w:rsidRPr="005319F5">
        <w:rPr>
          <w:b/>
        </w:rPr>
        <w:t>udo</w:t>
      </w:r>
      <w:proofErr w:type="spellEnd"/>
      <w:r w:rsidRPr="005319F5">
        <w:rPr>
          <w:b/>
        </w:rPr>
        <w:t xml:space="preserve"> yum </w:t>
      </w:r>
      <w:proofErr w:type="spellStart"/>
      <w:r w:rsidRPr="005319F5">
        <w:rPr>
          <w:b/>
        </w:rPr>
        <w:t>repolist</w:t>
      </w:r>
      <w:proofErr w:type="spellEnd"/>
    </w:p>
    <w:p w14:paraId="42DFCE9D" w14:textId="4D1203EB" w:rsidR="005319F5" w:rsidRDefault="005319F5" w:rsidP="005319F5">
      <w:pPr>
        <w:pStyle w:val="ListParagraph"/>
        <w:numPr>
          <w:ilvl w:val="4"/>
          <w:numId w:val="8"/>
        </w:numPr>
        <w:rPr>
          <w:bCs/>
        </w:rPr>
      </w:pPr>
      <w:r>
        <w:rPr>
          <w:bCs/>
        </w:rPr>
        <w:lastRenderedPageBreak/>
        <w:t>This will display all enabled repos</w:t>
      </w:r>
    </w:p>
    <w:p w14:paraId="7BFD8E06" w14:textId="7148D1D5" w:rsidR="005319F5" w:rsidRPr="005319F5" w:rsidRDefault="005319F5" w:rsidP="005319F5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Disable other default repos</w:t>
      </w:r>
    </w:p>
    <w:p w14:paraId="1EAD453D" w14:textId="70149B1D" w:rsidR="005319F5" w:rsidRPr="003F257A" w:rsidRDefault="003F257A" w:rsidP="005319F5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3F257A">
        <w:rPr>
          <w:b/>
        </w:rPr>
        <w:t>s</w:t>
      </w:r>
      <w:r w:rsidR="005319F5" w:rsidRPr="003F257A">
        <w:rPr>
          <w:b/>
        </w:rPr>
        <w:t>udo</w:t>
      </w:r>
      <w:proofErr w:type="spellEnd"/>
      <w:r w:rsidR="005319F5" w:rsidRPr="003F257A">
        <w:rPr>
          <w:b/>
        </w:rPr>
        <w:t xml:space="preserve"> vi /</w:t>
      </w:r>
      <w:proofErr w:type="spellStart"/>
      <w:r w:rsidR="005319F5" w:rsidRPr="003F257A">
        <w:rPr>
          <w:b/>
        </w:rPr>
        <w:t>etc</w:t>
      </w:r>
      <w:proofErr w:type="spellEnd"/>
      <w:r w:rsidR="005319F5" w:rsidRPr="003F257A">
        <w:rPr>
          <w:b/>
        </w:rPr>
        <w:t>/</w:t>
      </w:r>
      <w:proofErr w:type="spellStart"/>
      <w:r w:rsidR="005319F5" w:rsidRPr="003F257A">
        <w:rPr>
          <w:b/>
        </w:rPr>
        <w:t>yum.repos.d</w:t>
      </w:r>
      <w:proofErr w:type="spellEnd"/>
      <w:r w:rsidR="005319F5" w:rsidRPr="003F257A">
        <w:rPr>
          <w:b/>
        </w:rPr>
        <w:t>/CentOS-</w:t>
      </w:r>
      <w:proofErr w:type="spellStart"/>
      <w:r w:rsidR="005319F5" w:rsidRPr="003F257A">
        <w:rPr>
          <w:b/>
        </w:rPr>
        <w:t>Base.repo</w:t>
      </w:r>
      <w:proofErr w:type="spellEnd"/>
    </w:p>
    <w:p w14:paraId="5392C378" w14:textId="77777777" w:rsidR="00210E77" w:rsidRDefault="005319F5" w:rsidP="00210E77">
      <w:pPr>
        <w:pStyle w:val="ListParagraph"/>
        <w:numPr>
          <w:ilvl w:val="2"/>
          <w:numId w:val="8"/>
        </w:numPr>
        <w:ind w:left="2520"/>
        <w:rPr>
          <w:bCs/>
        </w:rPr>
      </w:pPr>
      <w:r>
        <w:rPr>
          <w:bCs/>
        </w:rPr>
        <w:t>For base, extras, and updates, add the following:</w:t>
      </w:r>
    </w:p>
    <w:p w14:paraId="63A6BC0B" w14:textId="59D1756D" w:rsidR="00210E77" w:rsidRPr="00E07607" w:rsidRDefault="005319F5" w:rsidP="00210E77">
      <w:pPr>
        <w:pStyle w:val="ListParagraph"/>
        <w:numPr>
          <w:ilvl w:val="3"/>
          <w:numId w:val="8"/>
        </w:numPr>
        <w:rPr>
          <w:bCs/>
          <w:i/>
          <w:iCs/>
        </w:rPr>
      </w:pPr>
      <w:r w:rsidRPr="00E07607">
        <w:rPr>
          <w:bCs/>
          <w:i/>
          <w:iCs/>
        </w:rPr>
        <w:t>enabled=0</w:t>
      </w:r>
    </w:p>
    <w:p w14:paraId="7C72F6C7" w14:textId="517716E3" w:rsidR="00210E77" w:rsidRPr="00F46B05" w:rsidRDefault="00210E77" w:rsidP="00210E77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F46B05">
        <w:rPr>
          <w:b/>
        </w:rPr>
        <w:t>sudo</w:t>
      </w:r>
      <w:proofErr w:type="spellEnd"/>
      <w:r w:rsidRPr="00F46B05">
        <w:rPr>
          <w:b/>
        </w:rPr>
        <w:t xml:space="preserve"> vi /</w:t>
      </w:r>
      <w:proofErr w:type="spellStart"/>
      <w:r w:rsidRPr="00F46B05">
        <w:rPr>
          <w:b/>
        </w:rPr>
        <w:t>etc</w:t>
      </w:r>
      <w:proofErr w:type="spellEnd"/>
      <w:r w:rsidRPr="00F46B05">
        <w:rPr>
          <w:b/>
        </w:rPr>
        <w:t>/</w:t>
      </w:r>
      <w:proofErr w:type="spellStart"/>
      <w:r w:rsidRPr="00F46B05">
        <w:rPr>
          <w:b/>
        </w:rPr>
        <w:t>yum.repos.d</w:t>
      </w:r>
      <w:proofErr w:type="spellEnd"/>
      <w:r w:rsidRPr="00F46B05">
        <w:rPr>
          <w:b/>
        </w:rPr>
        <w:t>/</w:t>
      </w:r>
      <w:proofErr w:type="spellStart"/>
      <w:r w:rsidRPr="00F46B05">
        <w:rPr>
          <w:b/>
        </w:rPr>
        <w:t>epel.repo</w:t>
      </w:r>
      <w:proofErr w:type="spellEnd"/>
    </w:p>
    <w:p w14:paraId="60B5D39C" w14:textId="02FE95AE" w:rsidR="00210E77" w:rsidRDefault="00210E77" w:rsidP="00210E77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 xml:space="preserve">For </w:t>
      </w:r>
      <w:r w:rsidRPr="00B03B61">
        <w:rPr>
          <w:bCs/>
          <w:i/>
          <w:iCs/>
        </w:rPr>
        <w:t>[</w:t>
      </w:r>
      <w:proofErr w:type="spellStart"/>
      <w:r w:rsidRPr="00B03B61">
        <w:rPr>
          <w:bCs/>
          <w:i/>
          <w:iCs/>
        </w:rPr>
        <w:t>epel</w:t>
      </w:r>
      <w:proofErr w:type="spellEnd"/>
      <w:r w:rsidRPr="00B03B61">
        <w:rPr>
          <w:bCs/>
          <w:i/>
          <w:iCs/>
        </w:rPr>
        <w:t>]</w:t>
      </w:r>
    </w:p>
    <w:p w14:paraId="7BC0D9D2" w14:textId="229DD259" w:rsidR="00210E77" w:rsidRPr="00E07607" w:rsidRDefault="00210E77" w:rsidP="00210E77">
      <w:pPr>
        <w:pStyle w:val="ListParagraph"/>
        <w:numPr>
          <w:ilvl w:val="2"/>
          <w:numId w:val="11"/>
        </w:numPr>
        <w:rPr>
          <w:bCs/>
          <w:i/>
          <w:iCs/>
        </w:rPr>
      </w:pPr>
      <w:r w:rsidRPr="00E07607">
        <w:rPr>
          <w:bCs/>
          <w:i/>
          <w:iCs/>
        </w:rPr>
        <w:t>enabled=0</w:t>
      </w:r>
    </w:p>
    <w:p w14:paraId="45400AFC" w14:textId="7F1A1CD9" w:rsidR="005319F5" w:rsidRDefault="005319F5" w:rsidP="005319F5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Verify</w:t>
      </w:r>
    </w:p>
    <w:p w14:paraId="27D1A44C" w14:textId="1BC66043" w:rsidR="005319F5" w:rsidRDefault="00A033F0" w:rsidP="005319F5">
      <w:pPr>
        <w:pStyle w:val="ListParagraph"/>
        <w:numPr>
          <w:ilvl w:val="3"/>
          <w:numId w:val="8"/>
        </w:numPr>
        <w:rPr>
          <w:b/>
        </w:rPr>
      </w:pPr>
      <w:proofErr w:type="spellStart"/>
      <w:r>
        <w:rPr>
          <w:b/>
        </w:rPr>
        <w:t>s</w:t>
      </w:r>
      <w:r w:rsidR="005319F5" w:rsidRPr="005319F5">
        <w:rPr>
          <w:b/>
        </w:rPr>
        <w:t>udo</w:t>
      </w:r>
      <w:proofErr w:type="spellEnd"/>
      <w:r w:rsidR="005319F5" w:rsidRPr="005319F5">
        <w:rPr>
          <w:b/>
        </w:rPr>
        <w:t xml:space="preserve"> yum </w:t>
      </w:r>
      <w:proofErr w:type="spellStart"/>
      <w:r w:rsidR="005319F5" w:rsidRPr="005319F5">
        <w:rPr>
          <w:b/>
        </w:rPr>
        <w:t>repolist</w:t>
      </w:r>
      <w:proofErr w:type="spellEnd"/>
    </w:p>
    <w:p w14:paraId="338B9F9C" w14:textId="4055714F" w:rsidR="00210E77" w:rsidRPr="00210E77" w:rsidRDefault="00210E77" w:rsidP="00210E77">
      <w:pPr>
        <w:pStyle w:val="ListParagraph"/>
        <w:numPr>
          <w:ilvl w:val="1"/>
          <w:numId w:val="8"/>
        </w:numPr>
        <w:rPr>
          <w:b/>
        </w:rPr>
      </w:pPr>
      <w:r>
        <w:rPr>
          <w:bCs/>
        </w:rPr>
        <w:t>Disable default plugins</w:t>
      </w:r>
    </w:p>
    <w:p w14:paraId="28E8C4BC" w14:textId="376E2020" w:rsidR="00210E77" w:rsidRPr="002E6AB6" w:rsidRDefault="00B76D77" w:rsidP="00210E77">
      <w:pPr>
        <w:pStyle w:val="ListParagraph"/>
        <w:numPr>
          <w:ilvl w:val="2"/>
          <w:numId w:val="8"/>
        </w:numPr>
        <w:rPr>
          <w:b/>
        </w:rPr>
      </w:pPr>
      <w:proofErr w:type="spellStart"/>
      <w:r>
        <w:rPr>
          <w:b/>
        </w:rPr>
        <w:t>s</w:t>
      </w:r>
      <w:r w:rsidR="00210E77" w:rsidRPr="002E6AB6">
        <w:rPr>
          <w:b/>
        </w:rPr>
        <w:t>udo</w:t>
      </w:r>
      <w:proofErr w:type="spellEnd"/>
      <w:r w:rsidR="00210E77" w:rsidRPr="002E6AB6">
        <w:rPr>
          <w:b/>
        </w:rPr>
        <w:t xml:space="preserve"> vi /</w:t>
      </w:r>
      <w:proofErr w:type="spellStart"/>
      <w:r w:rsidR="00210E77" w:rsidRPr="002E6AB6">
        <w:rPr>
          <w:b/>
        </w:rPr>
        <w:t>etc</w:t>
      </w:r>
      <w:proofErr w:type="spellEnd"/>
      <w:r w:rsidR="00210E77" w:rsidRPr="002E6AB6">
        <w:rPr>
          <w:b/>
        </w:rPr>
        <w:t>/yum/</w:t>
      </w:r>
      <w:proofErr w:type="spellStart"/>
      <w:r w:rsidR="00210E77" w:rsidRPr="002E6AB6">
        <w:rPr>
          <w:b/>
        </w:rPr>
        <w:t>pluginconf.d</w:t>
      </w:r>
      <w:proofErr w:type="spellEnd"/>
      <w:r w:rsidR="00210E77" w:rsidRPr="002E6AB6">
        <w:rPr>
          <w:b/>
        </w:rPr>
        <w:t>/</w:t>
      </w:r>
      <w:proofErr w:type="spellStart"/>
      <w:r w:rsidR="00210E77" w:rsidRPr="002E6AB6">
        <w:rPr>
          <w:b/>
        </w:rPr>
        <w:t>langpacks.conf</w:t>
      </w:r>
      <w:proofErr w:type="spellEnd"/>
    </w:p>
    <w:p w14:paraId="7DDF33D6" w14:textId="459290D2" w:rsidR="00210E77" w:rsidRPr="00210E77" w:rsidRDefault="00210E77" w:rsidP="00210E77">
      <w:pPr>
        <w:pStyle w:val="ListParagraph"/>
        <w:numPr>
          <w:ilvl w:val="3"/>
          <w:numId w:val="8"/>
        </w:numPr>
        <w:rPr>
          <w:b/>
        </w:rPr>
      </w:pPr>
      <w:r>
        <w:rPr>
          <w:bCs/>
        </w:rPr>
        <w:t xml:space="preserve">Set the following, </w:t>
      </w:r>
      <w:r w:rsidRPr="00210E77">
        <w:rPr>
          <w:bCs/>
          <w:i/>
          <w:iCs/>
        </w:rPr>
        <w:t>enabled=0</w:t>
      </w:r>
    </w:p>
    <w:p w14:paraId="22CA8F53" w14:textId="5DFBF237" w:rsidR="00210E77" w:rsidRPr="002E6AB6" w:rsidRDefault="002E6AB6" w:rsidP="00210E77">
      <w:pPr>
        <w:pStyle w:val="ListParagraph"/>
        <w:numPr>
          <w:ilvl w:val="2"/>
          <w:numId w:val="8"/>
        </w:numPr>
        <w:rPr>
          <w:b/>
        </w:rPr>
      </w:pPr>
      <w:proofErr w:type="spellStart"/>
      <w:r>
        <w:rPr>
          <w:b/>
        </w:rPr>
        <w:t>s</w:t>
      </w:r>
      <w:r w:rsidR="00210E77" w:rsidRPr="002E6AB6">
        <w:rPr>
          <w:b/>
        </w:rPr>
        <w:t>u</w:t>
      </w:r>
      <w:r>
        <w:rPr>
          <w:b/>
        </w:rPr>
        <w:t>do</w:t>
      </w:r>
      <w:proofErr w:type="spellEnd"/>
      <w:r w:rsidR="00210E77" w:rsidRPr="002E6AB6">
        <w:rPr>
          <w:b/>
        </w:rPr>
        <w:t xml:space="preserve"> vi /</w:t>
      </w:r>
      <w:proofErr w:type="spellStart"/>
      <w:r w:rsidR="00210E77" w:rsidRPr="002E6AB6">
        <w:rPr>
          <w:b/>
        </w:rPr>
        <w:t>etc</w:t>
      </w:r>
      <w:proofErr w:type="spellEnd"/>
      <w:r w:rsidR="00210E77" w:rsidRPr="002E6AB6">
        <w:rPr>
          <w:b/>
        </w:rPr>
        <w:t>/yum</w:t>
      </w:r>
      <w:r w:rsidR="00A37189" w:rsidRPr="002E6AB6">
        <w:rPr>
          <w:b/>
        </w:rPr>
        <w:t>/</w:t>
      </w:r>
      <w:proofErr w:type="spellStart"/>
      <w:r w:rsidR="00210E77" w:rsidRPr="002E6AB6">
        <w:rPr>
          <w:b/>
        </w:rPr>
        <w:t>pluginconf.d</w:t>
      </w:r>
      <w:proofErr w:type="spellEnd"/>
      <w:r w:rsidR="00210E77" w:rsidRPr="002E6AB6">
        <w:rPr>
          <w:b/>
        </w:rPr>
        <w:t>/</w:t>
      </w:r>
      <w:proofErr w:type="spellStart"/>
      <w:r w:rsidR="00210E77" w:rsidRPr="002E6AB6">
        <w:rPr>
          <w:b/>
        </w:rPr>
        <w:t>fastestmirror.conf</w:t>
      </w:r>
      <w:proofErr w:type="spellEnd"/>
    </w:p>
    <w:p w14:paraId="6F5E4CF0" w14:textId="6CCEC5BE" w:rsidR="00210E77" w:rsidRPr="002E6AB6" w:rsidRDefault="00210E77" w:rsidP="002E6AB6">
      <w:pPr>
        <w:pStyle w:val="ListParagraph"/>
        <w:numPr>
          <w:ilvl w:val="3"/>
          <w:numId w:val="8"/>
        </w:numPr>
        <w:rPr>
          <w:bCs/>
          <w:i/>
          <w:iCs/>
        </w:rPr>
      </w:pPr>
      <w:r w:rsidRPr="00210E77">
        <w:rPr>
          <w:bCs/>
          <w:i/>
          <w:iCs/>
        </w:rPr>
        <w:t>enabled=0</w:t>
      </w:r>
    </w:p>
    <w:p w14:paraId="3008B275" w14:textId="7904A08C" w:rsidR="005319F5" w:rsidRDefault="005319F5" w:rsidP="005319F5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Download</w:t>
      </w:r>
    </w:p>
    <w:p w14:paraId="4190107F" w14:textId="592D1ACF" w:rsidR="005319F5" w:rsidRDefault="00C432AE" w:rsidP="00C432AE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C432AE">
        <w:rPr>
          <w:b/>
        </w:rPr>
        <w:t>sudo</w:t>
      </w:r>
      <w:proofErr w:type="spellEnd"/>
      <w:r w:rsidRPr="00C432AE">
        <w:rPr>
          <w:b/>
        </w:rPr>
        <w:t xml:space="preserve"> y</w:t>
      </w:r>
      <w:r w:rsidR="005319F5" w:rsidRPr="00C432AE">
        <w:rPr>
          <w:b/>
        </w:rPr>
        <w:t xml:space="preserve">um update </w:t>
      </w:r>
      <w:r w:rsidRPr="00C432AE">
        <w:rPr>
          <w:b/>
        </w:rPr>
        <w:t>-y</w:t>
      </w:r>
    </w:p>
    <w:p w14:paraId="326A4CD8" w14:textId="19EEB97C" w:rsidR="00C07370" w:rsidRDefault="00C07370" w:rsidP="00C07370">
      <w:pPr>
        <w:pStyle w:val="ListParagraph"/>
        <w:numPr>
          <w:ilvl w:val="3"/>
          <w:numId w:val="8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yum upgrade -y</w:t>
      </w:r>
    </w:p>
    <w:p w14:paraId="764E78E0" w14:textId="4FD97CE3" w:rsidR="00C07370" w:rsidRPr="00C432AE" w:rsidRDefault="00C07370" w:rsidP="00C07370">
      <w:pPr>
        <w:pStyle w:val="ListParagraph"/>
        <w:numPr>
          <w:ilvl w:val="4"/>
          <w:numId w:val="8"/>
        </w:numPr>
        <w:rPr>
          <w:b/>
        </w:rPr>
      </w:pPr>
      <w:r>
        <w:rPr>
          <w:b/>
        </w:rPr>
        <w:t>will purge superseded versions</w:t>
      </w:r>
    </w:p>
    <w:p w14:paraId="38FA9DAA" w14:textId="7F261ABF" w:rsidR="005319F5" w:rsidRDefault="00324CEA" w:rsidP="00324CEA">
      <w:pPr>
        <w:pStyle w:val="Heading1"/>
        <w:rPr>
          <w:bCs/>
        </w:rPr>
      </w:pPr>
      <w:r>
        <w:rPr>
          <w:bCs/>
        </w:rPr>
        <w:t>References</w:t>
      </w:r>
    </w:p>
    <w:p w14:paraId="73DCFF3B" w14:textId="111ED877" w:rsidR="00324CEA" w:rsidRPr="00324CEA" w:rsidRDefault="00324CEA" w:rsidP="00324CEA">
      <w:r w:rsidRPr="00324CEA">
        <w:t>https://www.tecmint.com/setup-local-http-yum-repository-on-centos-7/</w:t>
      </w:r>
    </w:p>
    <w:p w14:paraId="397E5AB8" w14:textId="400FBE73" w:rsidR="005319F5" w:rsidRPr="00E27FB5" w:rsidRDefault="005319F5" w:rsidP="005319F5">
      <w:pPr>
        <w:pStyle w:val="ListParagraph"/>
        <w:ind w:left="360"/>
      </w:pPr>
    </w:p>
    <w:p w14:paraId="3A6A9508" w14:textId="24D6F636" w:rsidR="00845638" w:rsidRPr="006955F3" w:rsidRDefault="00845638" w:rsidP="006955F3">
      <w:pPr>
        <w:spacing w:after="100" w:afterAutospacing="1" w:line="240" w:lineRule="auto"/>
        <w:rPr>
          <w:bCs/>
        </w:rPr>
      </w:pPr>
    </w:p>
    <w:sectPr w:rsidR="00845638" w:rsidRPr="006955F3" w:rsidSect="00DD7123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8303C" w14:textId="77777777" w:rsidR="006C76A0" w:rsidRDefault="006C76A0" w:rsidP="00DD7123">
      <w:pPr>
        <w:spacing w:after="0" w:line="240" w:lineRule="auto"/>
      </w:pPr>
      <w:r>
        <w:separator/>
      </w:r>
    </w:p>
  </w:endnote>
  <w:endnote w:type="continuationSeparator" w:id="0">
    <w:p w14:paraId="63F58BA0" w14:textId="77777777" w:rsidR="006C76A0" w:rsidRDefault="006C76A0" w:rsidP="00DD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8B3F3" w14:textId="77777777" w:rsidR="006C76A0" w:rsidRDefault="006C76A0" w:rsidP="00DD7123">
      <w:pPr>
        <w:spacing w:after="0" w:line="240" w:lineRule="auto"/>
      </w:pPr>
      <w:r>
        <w:separator/>
      </w:r>
    </w:p>
  </w:footnote>
  <w:footnote w:type="continuationSeparator" w:id="0">
    <w:p w14:paraId="7A32874A" w14:textId="77777777" w:rsidR="006C76A0" w:rsidRDefault="006C76A0" w:rsidP="00DD7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11973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5FDF99" w14:textId="77777777" w:rsidR="0007262D" w:rsidRDefault="0007262D">
        <w:pPr>
          <w:pStyle w:val="Header"/>
          <w:jc w:val="right"/>
        </w:pPr>
        <w:r>
          <w:t xml:space="preserve">CyberApprentice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11ACE7" w14:textId="77777777" w:rsidR="0007262D" w:rsidRDefault="00072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72A5"/>
    <w:multiLevelType w:val="hybridMultilevel"/>
    <w:tmpl w:val="EF54F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E5145"/>
    <w:multiLevelType w:val="hybridMultilevel"/>
    <w:tmpl w:val="F234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22708"/>
    <w:multiLevelType w:val="hybridMultilevel"/>
    <w:tmpl w:val="506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B94F7A"/>
    <w:multiLevelType w:val="hybridMultilevel"/>
    <w:tmpl w:val="A6CC5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52BD640D"/>
    <w:multiLevelType w:val="hybridMultilevel"/>
    <w:tmpl w:val="3FF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175F0"/>
    <w:multiLevelType w:val="hybridMultilevel"/>
    <w:tmpl w:val="AB846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A52E8B"/>
    <w:multiLevelType w:val="hybridMultilevel"/>
    <w:tmpl w:val="A0D20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90619A"/>
    <w:multiLevelType w:val="hybridMultilevel"/>
    <w:tmpl w:val="3418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27AA0"/>
    <w:multiLevelType w:val="hybridMultilevel"/>
    <w:tmpl w:val="B4940CB0"/>
    <w:lvl w:ilvl="0" w:tplc="D24EB8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10051"/>
    <w:multiLevelType w:val="hybridMultilevel"/>
    <w:tmpl w:val="C4D4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E4935"/>
    <w:multiLevelType w:val="hybridMultilevel"/>
    <w:tmpl w:val="88662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NTa1sDA3MjI2MjRU0lEKTi0uzszPAykwNKgFAEdCQjUtAAAA"/>
  </w:docVars>
  <w:rsids>
    <w:rsidRoot w:val="006955F3"/>
    <w:rsid w:val="000018F5"/>
    <w:rsid w:val="000160EA"/>
    <w:rsid w:val="00030480"/>
    <w:rsid w:val="00032973"/>
    <w:rsid w:val="00061910"/>
    <w:rsid w:val="00066331"/>
    <w:rsid w:val="0007262D"/>
    <w:rsid w:val="000768D0"/>
    <w:rsid w:val="00082CC3"/>
    <w:rsid w:val="000862B8"/>
    <w:rsid w:val="0009170D"/>
    <w:rsid w:val="000A48FD"/>
    <w:rsid w:val="000E0A58"/>
    <w:rsid w:val="000E3205"/>
    <w:rsid w:val="000F5E61"/>
    <w:rsid w:val="0010358D"/>
    <w:rsid w:val="00104B9B"/>
    <w:rsid w:val="00144576"/>
    <w:rsid w:val="001512B7"/>
    <w:rsid w:val="00166AC1"/>
    <w:rsid w:val="00181646"/>
    <w:rsid w:val="0019540B"/>
    <w:rsid w:val="001D398F"/>
    <w:rsid w:val="001D3D16"/>
    <w:rsid w:val="00210E77"/>
    <w:rsid w:val="00216035"/>
    <w:rsid w:val="002B3184"/>
    <w:rsid w:val="002C553D"/>
    <w:rsid w:val="002D0D29"/>
    <w:rsid w:val="002E2CE5"/>
    <w:rsid w:val="002E6AB6"/>
    <w:rsid w:val="003054F3"/>
    <w:rsid w:val="00323D58"/>
    <w:rsid w:val="00324CEA"/>
    <w:rsid w:val="0033062A"/>
    <w:rsid w:val="00342A52"/>
    <w:rsid w:val="00342C8E"/>
    <w:rsid w:val="003577F4"/>
    <w:rsid w:val="00372612"/>
    <w:rsid w:val="00385038"/>
    <w:rsid w:val="003F257A"/>
    <w:rsid w:val="004114D8"/>
    <w:rsid w:val="0043241A"/>
    <w:rsid w:val="00436092"/>
    <w:rsid w:val="00443081"/>
    <w:rsid w:val="0049496A"/>
    <w:rsid w:val="0049544E"/>
    <w:rsid w:val="004A0C6B"/>
    <w:rsid w:val="004A3094"/>
    <w:rsid w:val="004B0314"/>
    <w:rsid w:val="004B258D"/>
    <w:rsid w:val="004B4965"/>
    <w:rsid w:val="004E554B"/>
    <w:rsid w:val="004F22EC"/>
    <w:rsid w:val="005112E7"/>
    <w:rsid w:val="00517D48"/>
    <w:rsid w:val="005214C8"/>
    <w:rsid w:val="005319F5"/>
    <w:rsid w:val="005652D1"/>
    <w:rsid w:val="005743B0"/>
    <w:rsid w:val="005A2342"/>
    <w:rsid w:val="005C0A47"/>
    <w:rsid w:val="005C1429"/>
    <w:rsid w:val="005C597C"/>
    <w:rsid w:val="005D0CFB"/>
    <w:rsid w:val="005F022F"/>
    <w:rsid w:val="005F20D1"/>
    <w:rsid w:val="00614925"/>
    <w:rsid w:val="0064607F"/>
    <w:rsid w:val="0065361C"/>
    <w:rsid w:val="00681DC6"/>
    <w:rsid w:val="006930C1"/>
    <w:rsid w:val="006955F3"/>
    <w:rsid w:val="006B5B10"/>
    <w:rsid w:val="006B63B0"/>
    <w:rsid w:val="006C76A0"/>
    <w:rsid w:val="006C798F"/>
    <w:rsid w:val="006D1387"/>
    <w:rsid w:val="006D65E1"/>
    <w:rsid w:val="006D6FCA"/>
    <w:rsid w:val="006E5767"/>
    <w:rsid w:val="006F149C"/>
    <w:rsid w:val="00717B0D"/>
    <w:rsid w:val="00723923"/>
    <w:rsid w:val="00737B4B"/>
    <w:rsid w:val="00737B8A"/>
    <w:rsid w:val="00745651"/>
    <w:rsid w:val="0076211E"/>
    <w:rsid w:val="007A1172"/>
    <w:rsid w:val="007D1487"/>
    <w:rsid w:val="007E7DDA"/>
    <w:rsid w:val="007F00B4"/>
    <w:rsid w:val="0080675C"/>
    <w:rsid w:val="008113CC"/>
    <w:rsid w:val="008229C3"/>
    <w:rsid w:val="00845638"/>
    <w:rsid w:val="008626B9"/>
    <w:rsid w:val="0086506F"/>
    <w:rsid w:val="00867559"/>
    <w:rsid w:val="008751EA"/>
    <w:rsid w:val="00895CEE"/>
    <w:rsid w:val="008B6D67"/>
    <w:rsid w:val="008D2034"/>
    <w:rsid w:val="009077F4"/>
    <w:rsid w:val="0096382C"/>
    <w:rsid w:val="009667CB"/>
    <w:rsid w:val="009852ED"/>
    <w:rsid w:val="00996A9A"/>
    <w:rsid w:val="009A4E69"/>
    <w:rsid w:val="009B13BB"/>
    <w:rsid w:val="009C03C7"/>
    <w:rsid w:val="009D623A"/>
    <w:rsid w:val="009F1C15"/>
    <w:rsid w:val="00A033F0"/>
    <w:rsid w:val="00A05033"/>
    <w:rsid w:val="00A055E2"/>
    <w:rsid w:val="00A13F88"/>
    <w:rsid w:val="00A16A1B"/>
    <w:rsid w:val="00A22EFC"/>
    <w:rsid w:val="00A25934"/>
    <w:rsid w:val="00A37189"/>
    <w:rsid w:val="00A37584"/>
    <w:rsid w:val="00A40581"/>
    <w:rsid w:val="00A41E52"/>
    <w:rsid w:val="00AC28B5"/>
    <w:rsid w:val="00AC7401"/>
    <w:rsid w:val="00B03B61"/>
    <w:rsid w:val="00B0613D"/>
    <w:rsid w:val="00B11CE1"/>
    <w:rsid w:val="00B273BC"/>
    <w:rsid w:val="00B511BF"/>
    <w:rsid w:val="00B731B3"/>
    <w:rsid w:val="00B76D77"/>
    <w:rsid w:val="00B92B03"/>
    <w:rsid w:val="00B95A88"/>
    <w:rsid w:val="00BA0198"/>
    <w:rsid w:val="00C07370"/>
    <w:rsid w:val="00C13095"/>
    <w:rsid w:val="00C163FD"/>
    <w:rsid w:val="00C432AE"/>
    <w:rsid w:val="00C44C0F"/>
    <w:rsid w:val="00CD4AD3"/>
    <w:rsid w:val="00D02AE8"/>
    <w:rsid w:val="00D064A8"/>
    <w:rsid w:val="00D71BA7"/>
    <w:rsid w:val="00D90BC0"/>
    <w:rsid w:val="00D965CB"/>
    <w:rsid w:val="00DA3C1D"/>
    <w:rsid w:val="00DA7608"/>
    <w:rsid w:val="00DB4D05"/>
    <w:rsid w:val="00DD48BE"/>
    <w:rsid w:val="00DD7123"/>
    <w:rsid w:val="00DE2F6F"/>
    <w:rsid w:val="00DF1BAE"/>
    <w:rsid w:val="00E07607"/>
    <w:rsid w:val="00E16A7F"/>
    <w:rsid w:val="00E27FB5"/>
    <w:rsid w:val="00E50E61"/>
    <w:rsid w:val="00E600A3"/>
    <w:rsid w:val="00E63831"/>
    <w:rsid w:val="00E83DAA"/>
    <w:rsid w:val="00E920AC"/>
    <w:rsid w:val="00E948D7"/>
    <w:rsid w:val="00EA0767"/>
    <w:rsid w:val="00EA27B4"/>
    <w:rsid w:val="00EB3B1B"/>
    <w:rsid w:val="00EB4FCB"/>
    <w:rsid w:val="00ED4D9D"/>
    <w:rsid w:val="00EE17C8"/>
    <w:rsid w:val="00F024A3"/>
    <w:rsid w:val="00F265E5"/>
    <w:rsid w:val="00F40968"/>
    <w:rsid w:val="00F419E6"/>
    <w:rsid w:val="00F42310"/>
    <w:rsid w:val="00F46B05"/>
    <w:rsid w:val="00F52D85"/>
    <w:rsid w:val="00F54D13"/>
    <w:rsid w:val="00F661AC"/>
    <w:rsid w:val="00F907D2"/>
    <w:rsid w:val="00F94B6A"/>
    <w:rsid w:val="00F95E9F"/>
    <w:rsid w:val="00F97FFC"/>
    <w:rsid w:val="00FA235C"/>
    <w:rsid w:val="00FB09B6"/>
    <w:rsid w:val="00F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EC74"/>
  <w15:chartTrackingRefBased/>
  <w15:docId w15:val="{5D48942A-39AD-47A7-A320-DAE1B30B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71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712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D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23"/>
  </w:style>
  <w:style w:type="paragraph" w:styleId="Footer">
    <w:name w:val="footer"/>
    <w:basedOn w:val="Normal"/>
    <w:link w:val="FooterChar"/>
    <w:uiPriority w:val="99"/>
    <w:unhideWhenUsed/>
    <w:rsid w:val="00DD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23"/>
  </w:style>
  <w:style w:type="paragraph" w:styleId="Caption">
    <w:name w:val="caption"/>
    <w:basedOn w:val="Normal"/>
    <w:next w:val="Normal"/>
    <w:uiPriority w:val="35"/>
    <w:unhideWhenUsed/>
    <w:qFormat/>
    <w:rsid w:val="00330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06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06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33062A"/>
    <w:rPr>
      <w:vertAlign w:val="superscript"/>
    </w:rPr>
  </w:style>
  <w:style w:type="table" w:styleId="TableGrid">
    <w:name w:val="Table Grid"/>
    <w:basedOn w:val="TableNormal"/>
    <w:uiPriority w:val="39"/>
    <w:rsid w:val="002C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30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30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09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3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88"/>
    <w:rPr>
      <w:color w:val="605E5C"/>
      <w:shd w:val="clear" w:color="auto" w:fill="E1DFDD"/>
    </w:rPr>
  </w:style>
  <w:style w:type="character" w:customStyle="1" w:styleId="uiqtextrenderedqtext">
    <w:name w:val="ui_qtext_rendered_qtext"/>
    <w:basedOn w:val="DefaultParagraphFont"/>
    <w:rsid w:val="00717B0D"/>
  </w:style>
  <w:style w:type="paragraph" w:styleId="ListParagraph">
    <w:name w:val="List Paragraph"/>
    <w:basedOn w:val="Normal"/>
    <w:uiPriority w:val="34"/>
    <w:qFormat/>
    <w:rsid w:val="00614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5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55F3"/>
    <w:pPr>
      <w:outlineLvl w:val="9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entos.pkg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berApprentice\Documents\Custom%20Office%20Templates\CyberApprentice%20Writing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3F3337-D6A5-4AC4-817E-06A1688E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CyberApprentice Writings Template.dotx</Template>
  <TotalTime>5882</TotalTime>
  <Pages>7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Repository for Isolated Networks</vt:lpstr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Repository for Isolated Networks</dc:title>
  <dc:subject>By CyberApprentice</dc:subject>
  <dc:creator>CyberApprentice</dc:creator>
  <cp:keywords/>
  <dc:description/>
  <cp:lastModifiedBy>Trevon Perry</cp:lastModifiedBy>
  <cp:revision>65</cp:revision>
  <dcterms:created xsi:type="dcterms:W3CDTF">2020-10-25T22:28:00Z</dcterms:created>
  <dcterms:modified xsi:type="dcterms:W3CDTF">2020-12-04T05:11:00Z</dcterms:modified>
</cp:coreProperties>
</file>