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rPr>
          <w:rFonts w:ascii="Times New Roman" w:eastAsiaTheme="minorHAnsi" w:hAnsi="Times New Roman" w:cs="Times New Roman"/>
          <w:sz w:val="24"/>
          <w:szCs w:val="24"/>
        </w:rPr>
        <w:id w:val="-1300684082"/>
        <w:docPartObj>
          <w:docPartGallery w:val="Cover Pages"/>
          <w:docPartUnique/>
        </w:docPartObj>
      </w:sdtPr>
      <w:sdtEndPr/>
      <w:sdtContent>
        <w:p w14:paraId="3067F17D" w14:textId="77777777" w:rsidR="00DD7123" w:rsidRPr="006930C1" w:rsidRDefault="00DD7123" w:rsidP="000862B8">
          <w:pPr>
            <w:pStyle w:val="NoSpacing"/>
            <w:spacing w:after="100" w:afterAutospacing="1"/>
            <w:rPr>
              <w:rFonts w:ascii="Times New Roman" w:hAnsi="Times New Roman" w:cs="Times New Roman"/>
              <w:sz w:val="24"/>
              <w:szCs w:val="24"/>
            </w:rPr>
          </w:pP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24AEDE" wp14:editId="04555D0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7A249F" w14:textId="77777777" w:rsidR="0007262D" w:rsidRDefault="00460C5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FB09B6" w:rsidRPr="0055252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&lt;Date&gt;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24AEDE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97A249F" w14:textId="77777777" w:rsidR="0007262D" w:rsidRDefault="00460C5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FB09B6" w:rsidRPr="0055252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&lt;Date&gt;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DEC26A" wp14:editId="51D5336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C99E26" w14:textId="77777777" w:rsidR="0007262D" w:rsidRDefault="00460C52" w:rsidP="00DD712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642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CyberApprentice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DEC2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5C99E26" w14:textId="77777777" w:rsidR="0007262D" w:rsidRDefault="00460C52" w:rsidP="00DD712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642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CyberApprentice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930C1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2AB0B" wp14:editId="7C08CC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6ACCA" w14:textId="166F1CD0" w:rsidR="0007262D" w:rsidRDefault="00460C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56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ClearOS</w:t>
                                    </w:r>
                                    <w:proofErr w:type="spellEnd"/>
                                    <w:r w:rsidR="00956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790F917A" w14:textId="77777777" w:rsidR="0007262D" w:rsidRDefault="00460C5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262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CyberApprentice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2AB0B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6B6ACCA" w14:textId="166F1CD0" w:rsidR="0007262D" w:rsidRDefault="00460C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56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ClearOS</w:t>
                              </w:r>
                              <w:proofErr w:type="spellEnd"/>
                              <w:r w:rsidR="00956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790F917A" w14:textId="77777777" w:rsidR="0007262D" w:rsidRDefault="00460C5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7262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CyberApprentice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A807A7" w14:textId="77777777" w:rsidR="00DD7123" w:rsidRPr="006930C1" w:rsidRDefault="00DD7123" w:rsidP="000862B8">
          <w:pPr>
            <w:spacing w:after="100" w:afterAutospacing="1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930C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-1589837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2BB428C" w14:textId="0CCA86B9" w:rsidR="0095642F" w:rsidRDefault="0095642F">
          <w:pPr>
            <w:pStyle w:val="TOCHeading"/>
          </w:pPr>
          <w:r>
            <w:t>Table of Contents</w:t>
          </w:r>
        </w:p>
        <w:p w14:paraId="02FF9FA7" w14:textId="0A4C6242" w:rsidR="0095642F" w:rsidRDefault="009564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44839" w:history="1">
            <w:r w:rsidRPr="0065630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D418" w14:textId="239C6FBC" w:rsidR="0095642F" w:rsidRDefault="0095642F">
          <w:r>
            <w:rPr>
              <w:b/>
              <w:bCs/>
              <w:noProof/>
            </w:rPr>
            <w:fldChar w:fldCharType="end"/>
          </w:r>
        </w:p>
      </w:sdtContent>
    </w:sdt>
    <w:p w14:paraId="765B2A66" w14:textId="77777777" w:rsidR="0095642F" w:rsidRDefault="0095642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F83F483" w14:textId="77777777" w:rsidR="0095642F" w:rsidRDefault="0095642F" w:rsidP="0095642F">
      <w:pPr>
        <w:pStyle w:val="Heading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" w:name="_Toc32144839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Installation</w:t>
      </w:r>
      <w:bookmarkEnd w:id="1"/>
    </w:p>
    <w:p w14:paraId="707E1D9D" w14:textId="77777777" w:rsidR="0095642F" w:rsidRPr="0095642F" w:rsidRDefault="0095642F" w:rsidP="009564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Deploying a VM requires the firmware type to be set as UEFI with secure boot disabled.</w:t>
      </w:r>
    </w:p>
    <w:p w14:paraId="5C71FC37" w14:textId="77777777" w:rsidR="0095642F" w:rsidRPr="0095642F" w:rsidRDefault="0095642F" w:rsidP="0095642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VM Settings &gt; Options tab &gt; Advanced setting &gt; Switch from BIOS to UEFI</w:t>
      </w:r>
    </w:p>
    <w:p w14:paraId="2F3A50D5" w14:textId="3228A5EB" w:rsidR="00D965CB" w:rsidRPr="0095642F" w:rsidRDefault="00D965CB" w:rsidP="009564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GoBack"/>
      <w:bookmarkEnd w:id="2"/>
      <w:r w:rsidRPr="0095642F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B3BD9F0" w14:textId="77777777" w:rsidR="00845638" w:rsidRPr="006930C1" w:rsidRDefault="00D965CB" w:rsidP="000862B8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30C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Bibliography (16th Edition Chicago Style)</w:t>
      </w:r>
    </w:p>
    <w:sectPr w:rsidR="00845638" w:rsidRPr="006930C1" w:rsidSect="00DD7123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01D84" w14:textId="77777777" w:rsidR="00460C52" w:rsidRDefault="00460C52" w:rsidP="00DD7123">
      <w:pPr>
        <w:spacing w:after="0" w:line="240" w:lineRule="auto"/>
      </w:pPr>
      <w:r>
        <w:separator/>
      </w:r>
    </w:p>
  </w:endnote>
  <w:endnote w:type="continuationSeparator" w:id="0">
    <w:p w14:paraId="5EABC5E2" w14:textId="77777777" w:rsidR="00460C52" w:rsidRDefault="00460C52" w:rsidP="00DD7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2FBFC" w14:textId="77777777" w:rsidR="00460C52" w:rsidRDefault="00460C52" w:rsidP="00DD7123">
      <w:pPr>
        <w:spacing w:after="0" w:line="240" w:lineRule="auto"/>
      </w:pPr>
      <w:r>
        <w:separator/>
      </w:r>
    </w:p>
  </w:footnote>
  <w:footnote w:type="continuationSeparator" w:id="0">
    <w:p w14:paraId="153B9303" w14:textId="77777777" w:rsidR="00460C52" w:rsidRDefault="00460C52" w:rsidP="00DD7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19738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1E24BA" w14:textId="77777777" w:rsidR="0007262D" w:rsidRDefault="0007262D">
        <w:pPr>
          <w:pStyle w:val="Header"/>
          <w:jc w:val="right"/>
        </w:pPr>
        <w:r>
          <w:t xml:space="preserve">CyberApprentice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3CCA9" w14:textId="77777777" w:rsidR="0007262D" w:rsidRDefault="00072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5145"/>
    <w:multiLevelType w:val="hybridMultilevel"/>
    <w:tmpl w:val="F234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36CE0"/>
    <w:multiLevelType w:val="hybridMultilevel"/>
    <w:tmpl w:val="3EACB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BD640D"/>
    <w:multiLevelType w:val="hybridMultilevel"/>
    <w:tmpl w:val="3FF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2E8B"/>
    <w:multiLevelType w:val="hybridMultilevel"/>
    <w:tmpl w:val="A0D20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90619A"/>
    <w:multiLevelType w:val="hybridMultilevel"/>
    <w:tmpl w:val="341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7AA0"/>
    <w:multiLevelType w:val="hybridMultilevel"/>
    <w:tmpl w:val="B4940CB0"/>
    <w:lvl w:ilvl="0" w:tplc="D24EB8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NTa1sDA3MjI2MjRU0lEKTi0uzszPAykwrQUAWjWBlCwAAAA="/>
  </w:docVars>
  <w:rsids>
    <w:rsidRoot w:val="0095642F"/>
    <w:rsid w:val="000160EA"/>
    <w:rsid w:val="00032973"/>
    <w:rsid w:val="00066331"/>
    <w:rsid w:val="0007262D"/>
    <w:rsid w:val="000768D0"/>
    <w:rsid w:val="00082CC3"/>
    <w:rsid w:val="000862B8"/>
    <w:rsid w:val="0009170D"/>
    <w:rsid w:val="000A48FD"/>
    <w:rsid w:val="0010358D"/>
    <w:rsid w:val="00104B9B"/>
    <w:rsid w:val="00144576"/>
    <w:rsid w:val="00166AC1"/>
    <w:rsid w:val="001D398F"/>
    <w:rsid w:val="002C553D"/>
    <w:rsid w:val="002D0D29"/>
    <w:rsid w:val="002E2CE5"/>
    <w:rsid w:val="00323D58"/>
    <w:rsid w:val="0033062A"/>
    <w:rsid w:val="00342C8E"/>
    <w:rsid w:val="00372612"/>
    <w:rsid w:val="00385038"/>
    <w:rsid w:val="004114D8"/>
    <w:rsid w:val="00443081"/>
    <w:rsid w:val="00460C52"/>
    <w:rsid w:val="0049496A"/>
    <w:rsid w:val="0049544E"/>
    <w:rsid w:val="004A0C6B"/>
    <w:rsid w:val="004A3094"/>
    <w:rsid w:val="004B0314"/>
    <w:rsid w:val="004E554B"/>
    <w:rsid w:val="004F22EC"/>
    <w:rsid w:val="005112E7"/>
    <w:rsid w:val="00517D48"/>
    <w:rsid w:val="005652D1"/>
    <w:rsid w:val="005A2342"/>
    <w:rsid w:val="005C0A47"/>
    <w:rsid w:val="005F022F"/>
    <w:rsid w:val="005F20D1"/>
    <w:rsid w:val="00614925"/>
    <w:rsid w:val="0064607F"/>
    <w:rsid w:val="00681DC6"/>
    <w:rsid w:val="006930C1"/>
    <w:rsid w:val="006C798F"/>
    <w:rsid w:val="006D65E1"/>
    <w:rsid w:val="006D6FCA"/>
    <w:rsid w:val="006E5767"/>
    <w:rsid w:val="00717B0D"/>
    <w:rsid w:val="00723923"/>
    <w:rsid w:val="00737B4B"/>
    <w:rsid w:val="0076211E"/>
    <w:rsid w:val="007D1487"/>
    <w:rsid w:val="007E7DDA"/>
    <w:rsid w:val="007F00B4"/>
    <w:rsid w:val="008229C3"/>
    <w:rsid w:val="00845638"/>
    <w:rsid w:val="008626B9"/>
    <w:rsid w:val="0086506F"/>
    <w:rsid w:val="008751EA"/>
    <w:rsid w:val="00895CEE"/>
    <w:rsid w:val="008B6D67"/>
    <w:rsid w:val="008D2034"/>
    <w:rsid w:val="0095642F"/>
    <w:rsid w:val="0096382C"/>
    <w:rsid w:val="009A4E69"/>
    <w:rsid w:val="009B13BB"/>
    <w:rsid w:val="009D623A"/>
    <w:rsid w:val="00A055E2"/>
    <w:rsid w:val="00A13F88"/>
    <w:rsid w:val="00A40581"/>
    <w:rsid w:val="00A41E52"/>
    <w:rsid w:val="00AC28B5"/>
    <w:rsid w:val="00AC7401"/>
    <w:rsid w:val="00B11CE1"/>
    <w:rsid w:val="00B273BC"/>
    <w:rsid w:val="00B731B3"/>
    <w:rsid w:val="00B92B03"/>
    <w:rsid w:val="00B95A88"/>
    <w:rsid w:val="00BA0198"/>
    <w:rsid w:val="00C13095"/>
    <w:rsid w:val="00C163FD"/>
    <w:rsid w:val="00C44C0F"/>
    <w:rsid w:val="00D064A8"/>
    <w:rsid w:val="00D90BC0"/>
    <w:rsid w:val="00D965CB"/>
    <w:rsid w:val="00DA3C1D"/>
    <w:rsid w:val="00DD48BE"/>
    <w:rsid w:val="00DD7123"/>
    <w:rsid w:val="00DF1BAE"/>
    <w:rsid w:val="00E16A7F"/>
    <w:rsid w:val="00E50E61"/>
    <w:rsid w:val="00E600A3"/>
    <w:rsid w:val="00E63831"/>
    <w:rsid w:val="00E83DAA"/>
    <w:rsid w:val="00E920AC"/>
    <w:rsid w:val="00E948D7"/>
    <w:rsid w:val="00EA0767"/>
    <w:rsid w:val="00EB3B1B"/>
    <w:rsid w:val="00EE17C8"/>
    <w:rsid w:val="00F024A3"/>
    <w:rsid w:val="00F265E5"/>
    <w:rsid w:val="00F40968"/>
    <w:rsid w:val="00F419E6"/>
    <w:rsid w:val="00F52D85"/>
    <w:rsid w:val="00F54D13"/>
    <w:rsid w:val="00F907D2"/>
    <w:rsid w:val="00F94B6A"/>
    <w:rsid w:val="00F95E9F"/>
    <w:rsid w:val="00FA235C"/>
    <w:rsid w:val="00FB09B6"/>
    <w:rsid w:val="00FC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9944"/>
  <w15:chartTrackingRefBased/>
  <w15:docId w15:val="{9B7C3845-BA67-439F-9819-D8DE896F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71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712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D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23"/>
  </w:style>
  <w:style w:type="paragraph" w:styleId="Footer">
    <w:name w:val="footer"/>
    <w:basedOn w:val="Normal"/>
    <w:link w:val="FooterChar"/>
    <w:uiPriority w:val="99"/>
    <w:unhideWhenUsed/>
    <w:rsid w:val="00DD7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23"/>
  </w:style>
  <w:style w:type="paragraph" w:styleId="Caption">
    <w:name w:val="caption"/>
    <w:basedOn w:val="Normal"/>
    <w:next w:val="Normal"/>
    <w:uiPriority w:val="35"/>
    <w:unhideWhenUsed/>
    <w:qFormat/>
    <w:rsid w:val="00330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06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06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3062A"/>
    <w:rPr>
      <w:vertAlign w:val="superscript"/>
    </w:rPr>
  </w:style>
  <w:style w:type="table" w:styleId="TableGrid">
    <w:name w:val="Table Grid"/>
    <w:basedOn w:val="TableNormal"/>
    <w:uiPriority w:val="39"/>
    <w:rsid w:val="002C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30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0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09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3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F88"/>
    <w:rPr>
      <w:color w:val="605E5C"/>
      <w:shd w:val="clear" w:color="auto" w:fill="E1DFDD"/>
    </w:rPr>
  </w:style>
  <w:style w:type="character" w:customStyle="1" w:styleId="uiqtextrenderedqtext">
    <w:name w:val="ui_qtext_rendered_qtext"/>
    <w:basedOn w:val="DefaultParagraphFont"/>
    <w:rsid w:val="00717B0D"/>
  </w:style>
  <w:style w:type="paragraph" w:styleId="ListParagraph">
    <w:name w:val="List Paragraph"/>
    <w:basedOn w:val="Normal"/>
    <w:uiPriority w:val="34"/>
    <w:qFormat/>
    <w:rsid w:val="00614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64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School-Job-Life\CyberApprentice%20Writing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&lt;Date&gt;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1C843-7447-4E39-B6E5-7ADAD1A94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CyberApprentice Writings Template.dotx</Template>
  <TotalTime>2</TotalTime>
  <Pages>4</Pages>
  <Words>56</Words>
  <Characters>294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Resources for Webist and Data Scientist</vt:lpstr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ClearOS</dc:title>
  <dc:subject>By CyberApprentice</dc:subject>
  <dc:creator>CyberApprentice</dc:creator>
  <cp:keywords/>
  <dc:description/>
  <cp:lastModifiedBy>Trevon Perry</cp:lastModifiedBy>
  <cp:revision>1</cp:revision>
  <dcterms:created xsi:type="dcterms:W3CDTF">2020-02-09T18:46:00Z</dcterms:created>
  <dcterms:modified xsi:type="dcterms:W3CDTF">2020-02-09T18:48:00Z</dcterms:modified>
</cp:coreProperties>
</file>